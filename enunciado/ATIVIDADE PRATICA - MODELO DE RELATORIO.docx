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F022CC" w14:textId="77777777" w:rsidR="00A320FC" w:rsidRDefault="009D7891" w:rsidP="00E66E98">
      <w:pPr>
        <w:pStyle w:val="07-FolhadeRosto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61873FF7" wp14:editId="1CADD21B">
            <wp:extent cx="2254885" cy="1127443"/>
            <wp:effectExtent l="0" t="0" r="0" b="0"/>
            <wp:docPr id="6" name="Imagem 6" descr="http://www.grupomozarteum.com.br/famosp/wp-content/uploads/2015/01/Logo_UNIN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grupomozarteum.com.br/famosp/wp-content/uploads/2015/01/Logo_UNINTE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682" cy="112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3EDBC" w14:textId="77777777" w:rsidR="009D7891" w:rsidRDefault="009D7891" w:rsidP="00E66E98">
      <w:pPr>
        <w:pStyle w:val="07-FolhadeRosto"/>
        <w:rPr>
          <w:b w:val="0"/>
          <w:sz w:val="28"/>
          <w:szCs w:val="28"/>
        </w:rPr>
      </w:pPr>
    </w:p>
    <w:p w14:paraId="2074286E" w14:textId="77777777" w:rsidR="00E66E98" w:rsidRPr="00372854" w:rsidRDefault="00042B1C" w:rsidP="00E66E98">
      <w:pPr>
        <w:pStyle w:val="07-FolhadeRosto"/>
        <w:rPr>
          <w:b w:val="0"/>
          <w:sz w:val="28"/>
          <w:szCs w:val="28"/>
        </w:rPr>
      </w:pPr>
      <w:r w:rsidRPr="00372854">
        <w:rPr>
          <w:b w:val="0"/>
          <w:sz w:val="28"/>
          <w:szCs w:val="28"/>
        </w:rPr>
        <w:t>CENTRO UNIVERSITÁRIO</w:t>
      </w:r>
      <w:r w:rsidR="00372854" w:rsidRPr="00372854">
        <w:rPr>
          <w:b w:val="0"/>
          <w:sz w:val="28"/>
          <w:szCs w:val="28"/>
        </w:rPr>
        <w:t xml:space="preserve"> INTERNACIONAL</w:t>
      </w:r>
      <w:r w:rsidRPr="00372854">
        <w:rPr>
          <w:b w:val="0"/>
          <w:sz w:val="28"/>
          <w:szCs w:val="28"/>
        </w:rPr>
        <w:t xml:space="preserve"> UNINTER</w:t>
      </w:r>
    </w:p>
    <w:p w14:paraId="233FC35A" w14:textId="77777777" w:rsidR="00200576" w:rsidRPr="00372854" w:rsidRDefault="00200576" w:rsidP="00E66E98">
      <w:pPr>
        <w:pStyle w:val="07-FolhadeRosto"/>
        <w:rPr>
          <w:b w:val="0"/>
          <w:sz w:val="28"/>
          <w:szCs w:val="28"/>
        </w:rPr>
      </w:pPr>
      <w:r w:rsidRPr="00372854">
        <w:rPr>
          <w:b w:val="0"/>
          <w:sz w:val="28"/>
          <w:szCs w:val="28"/>
        </w:rPr>
        <w:t>ESCOLA SUPERIOR POLITÉCNICA</w:t>
      </w:r>
    </w:p>
    <w:p w14:paraId="603620CB" w14:textId="77777777" w:rsidR="00372854" w:rsidRPr="00A25F6B" w:rsidRDefault="00372854" w:rsidP="00372854">
      <w:pPr>
        <w:pStyle w:val="07-FolhadeRosto"/>
        <w:rPr>
          <w:b w:val="0"/>
          <w:color w:val="000000" w:themeColor="text1"/>
          <w:sz w:val="28"/>
          <w:szCs w:val="28"/>
        </w:rPr>
      </w:pPr>
      <w:r w:rsidRPr="00A25F6B">
        <w:rPr>
          <w:b w:val="0"/>
          <w:color w:val="000000" w:themeColor="text1"/>
          <w:sz w:val="28"/>
          <w:szCs w:val="28"/>
        </w:rPr>
        <w:t>BACHARELADO EM ENGENHARIA DA COMPUTAÇÃO</w:t>
      </w:r>
    </w:p>
    <w:p w14:paraId="1795086E" w14:textId="77777777" w:rsidR="00372854" w:rsidRPr="00372854" w:rsidRDefault="00372854" w:rsidP="00E66E98">
      <w:pPr>
        <w:pStyle w:val="07-FolhadeRosto"/>
        <w:rPr>
          <w:b w:val="0"/>
          <w:sz w:val="28"/>
          <w:szCs w:val="28"/>
        </w:rPr>
      </w:pPr>
      <w:r w:rsidRPr="00372854">
        <w:rPr>
          <w:b w:val="0"/>
          <w:sz w:val="28"/>
          <w:szCs w:val="28"/>
        </w:rPr>
        <w:t xml:space="preserve">DISCIPLINA DE </w:t>
      </w:r>
      <w:r w:rsidR="0084486E">
        <w:rPr>
          <w:b w:val="0"/>
          <w:sz w:val="28"/>
          <w:szCs w:val="28"/>
        </w:rPr>
        <w:t>LINGUAGEM DE PROGRAMAÇÃO</w:t>
      </w:r>
    </w:p>
    <w:p w14:paraId="4B712107" w14:textId="77777777" w:rsidR="00E66E98" w:rsidRDefault="00E66E98" w:rsidP="00E66E98">
      <w:pPr>
        <w:pStyle w:val="07-FolhadeRosto"/>
      </w:pPr>
    </w:p>
    <w:p w14:paraId="4E0CE4CE" w14:textId="77777777" w:rsidR="008F612E" w:rsidRDefault="008F612E" w:rsidP="00E66E98">
      <w:pPr>
        <w:pStyle w:val="07-FolhadeRosto"/>
      </w:pPr>
    </w:p>
    <w:p w14:paraId="5FB295D1" w14:textId="77777777" w:rsidR="00E66E98" w:rsidRDefault="00E66E98" w:rsidP="00E66E98">
      <w:pPr>
        <w:pStyle w:val="07-FolhadeRosto"/>
      </w:pPr>
    </w:p>
    <w:p w14:paraId="612A4ABD" w14:textId="77777777" w:rsidR="00E66E98" w:rsidRDefault="00E66E98" w:rsidP="00E66E98"/>
    <w:p w14:paraId="2E82305E" w14:textId="77777777" w:rsidR="00E66E98" w:rsidRDefault="00E66E98" w:rsidP="00E66E98"/>
    <w:p w14:paraId="53865BB7" w14:textId="77777777" w:rsidR="00E66E98" w:rsidRDefault="00E66E98" w:rsidP="00E66E98"/>
    <w:p w14:paraId="647965F4" w14:textId="77777777" w:rsidR="00E66E98" w:rsidRDefault="00E66E98" w:rsidP="00E66E98"/>
    <w:p w14:paraId="20491FC1" w14:textId="0E3E83F0" w:rsidR="00E66E98" w:rsidRPr="00F51F42" w:rsidRDefault="00470560" w:rsidP="00E66E98">
      <w:pPr>
        <w:pStyle w:val="07-FolhadeRosto"/>
        <w:rPr>
          <w:sz w:val="28"/>
          <w:szCs w:val="28"/>
        </w:rPr>
      </w:pPr>
      <w:r>
        <w:rPr>
          <w:sz w:val="28"/>
          <w:szCs w:val="28"/>
        </w:rPr>
        <w:t>Prova</w:t>
      </w:r>
      <w:r w:rsidR="008F612E">
        <w:rPr>
          <w:sz w:val="28"/>
          <w:szCs w:val="28"/>
        </w:rPr>
        <w:t xml:space="preserve"> </w:t>
      </w:r>
      <w:r>
        <w:rPr>
          <w:sz w:val="28"/>
          <w:szCs w:val="28"/>
        </w:rPr>
        <w:t>bimestral</w:t>
      </w:r>
      <w:r w:rsidR="00E24A43">
        <w:rPr>
          <w:sz w:val="28"/>
          <w:szCs w:val="28"/>
        </w:rPr>
        <w:t xml:space="preserve"> - MICROCONTROLADORES</w:t>
      </w:r>
    </w:p>
    <w:p w14:paraId="3053E7FC" w14:textId="77777777" w:rsidR="00E66E98" w:rsidRDefault="00E66E98" w:rsidP="00E66E98"/>
    <w:p w14:paraId="1DF78338" w14:textId="77777777" w:rsidR="008F612E" w:rsidRDefault="008F612E" w:rsidP="00E66E98"/>
    <w:p w14:paraId="3B71B890" w14:textId="77777777" w:rsidR="00E66E98" w:rsidRDefault="00E66E98" w:rsidP="00E66E98"/>
    <w:p w14:paraId="14C22F27" w14:textId="77777777" w:rsidR="00A96CE3" w:rsidRDefault="00A96CE3" w:rsidP="00E66E98"/>
    <w:p w14:paraId="78979F8A" w14:textId="77777777" w:rsidR="00A96CE3" w:rsidRDefault="00A96CE3" w:rsidP="00E66E98"/>
    <w:p w14:paraId="6BD0700F" w14:textId="77777777" w:rsidR="00A96CE3" w:rsidRDefault="00A96CE3" w:rsidP="00E66E98"/>
    <w:p w14:paraId="3667E443" w14:textId="77777777" w:rsidR="00A96CE3" w:rsidRDefault="00A96CE3" w:rsidP="00E66E98"/>
    <w:p w14:paraId="4AACBF12" w14:textId="77777777" w:rsidR="00A96CE3" w:rsidRPr="00372854" w:rsidRDefault="00A96CE3" w:rsidP="00E66E98"/>
    <w:p w14:paraId="602B027C" w14:textId="072722B8" w:rsidR="00A96CE3" w:rsidRDefault="00E24A43" w:rsidP="00A96CE3">
      <w:pPr>
        <w:pStyle w:val="07-FolhadeRosto"/>
        <w:jc w:val="right"/>
        <w:rPr>
          <w:b w:val="0"/>
        </w:rPr>
      </w:pPr>
      <w:r>
        <w:rPr>
          <w:b w:val="0"/>
        </w:rPr>
        <w:t xml:space="preserve">ISAIAS ROBERTO DE LIMA E SILVA </w:t>
      </w:r>
      <w:r w:rsidR="004F44EC">
        <w:rPr>
          <w:b w:val="0"/>
        </w:rPr>
        <w:t xml:space="preserve">– RU: </w:t>
      </w:r>
      <w:r>
        <w:rPr>
          <w:b w:val="0"/>
        </w:rPr>
        <w:t>2588009</w:t>
      </w:r>
    </w:p>
    <w:p w14:paraId="3D805E8B" w14:textId="381B01D3" w:rsidR="00402364" w:rsidRDefault="00402364" w:rsidP="00A96CE3">
      <w:pPr>
        <w:pStyle w:val="07-FolhadeRosto"/>
        <w:jc w:val="right"/>
        <w:rPr>
          <w:b w:val="0"/>
        </w:rPr>
      </w:pPr>
      <w:r w:rsidRPr="00402364">
        <w:rPr>
          <w:b w:val="0"/>
        </w:rPr>
        <w:t xml:space="preserve">JULHO CESAR RADICHESKI DA COSTA </w:t>
      </w:r>
      <w:r w:rsidR="00470560">
        <w:rPr>
          <w:b w:val="0"/>
        </w:rPr>
        <w:t xml:space="preserve">- </w:t>
      </w:r>
      <w:r w:rsidRPr="00402364">
        <w:rPr>
          <w:b w:val="0"/>
        </w:rPr>
        <w:t>RU: 97312</w:t>
      </w:r>
      <w:r w:rsidR="00470560">
        <w:rPr>
          <w:b w:val="0"/>
        </w:rPr>
        <w:t xml:space="preserve">9 </w:t>
      </w:r>
    </w:p>
    <w:p w14:paraId="6D0B2CEE" w14:textId="4B2AA172" w:rsidR="00516CE2" w:rsidRPr="00E24A43" w:rsidRDefault="00A25F6B" w:rsidP="00A96CE3">
      <w:pPr>
        <w:pStyle w:val="07-FolhadeRosto"/>
        <w:jc w:val="right"/>
        <w:rPr>
          <w:b w:val="0"/>
          <w:lang w:val="en-US"/>
        </w:rPr>
      </w:pPr>
      <w:r w:rsidRPr="00E24A43">
        <w:rPr>
          <w:b w:val="0"/>
          <w:lang w:val="en-US"/>
        </w:rPr>
        <w:t xml:space="preserve">nome </w:t>
      </w:r>
      <w:r w:rsidR="00516CE2" w:rsidRPr="00E24A43">
        <w:rPr>
          <w:b w:val="0"/>
          <w:lang w:val="en-US"/>
        </w:rPr>
        <w:t>professor</w:t>
      </w:r>
      <w:r w:rsidR="00E24A43" w:rsidRPr="00E24A43">
        <w:rPr>
          <w:b w:val="0"/>
          <w:lang w:val="en-US"/>
        </w:rPr>
        <w:t>: Winston Sen Lun Fung</w:t>
      </w:r>
    </w:p>
    <w:p w14:paraId="60C79727" w14:textId="77777777" w:rsidR="00A96CE3" w:rsidRPr="00E24A43" w:rsidRDefault="00A96CE3" w:rsidP="00A96CE3">
      <w:pPr>
        <w:pStyle w:val="07-FolhadeRosto"/>
        <w:jc w:val="right"/>
        <w:rPr>
          <w:b w:val="0"/>
          <w:i/>
          <w:lang w:val="en-US"/>
        </w:rPr>
      </w:pPr>
    </w:p>
    <w:p w14:paraId="63FE9433" w14:textId="77777777" w:rsidR="00E66E98" w:rsidRPr="00E24A43" w:rsidRDefault="00E66E98" w:rsidP="00E66E98">
      <w:pPr>
        <w:jc w:val="left"/>
        <w:rPr>
          <w:lang w:val="en-US"/>
        </w:rPr>
      </w:pPr>
    </w:p>
    <w:p w14:paraId="38884AFC" w14:textId="77777777" w:rsidR="00E66E98" w:rsidRPr="00E24A43" w:rsidRDefault="00E66E98" w:rsidP="00E66E98">
      <w:pPr>
        <w:rPr>
          <w:lang w:val="en-US"/>
        </w:rPr>
      </w:pPr>
    </w:p>
    <w:p w14:paraId="5FB172F2" w14:textId="77777777" w:rsidR="00E66E98" w:rsidRPr="00E24A43" w:rsidRDefault="00E66E98" w:rsidP="00E66E98">
      <w:pPr>
        <w:rPr>
          <w:lang w:val="en-US"/>
        </w:rPr>
      </w:pPr>
    </w:p>
    <w:p w14:paraId="3593A01B" w14:textId="77777777" w:rsidR="00A96CE3" w:rsidRPr="00E24A43" w:rsidRDefault="00A96CE3" w:rsidP="00E66E98">
      <w:pPr>
        <w:rPr>
          <w:lang w:val="en-US"/>
        </w:rPr>
      </w:pPr>
    </w:p>
    <w:p w14:paraId="7B71FEC0" w14:textId="77777777" w:rsidR="00A96CE3" w:rsidRPr="00E24A43" w:rsidRDefault="00A96CE3" w:rsidP="00E66E98">
      <w:pPr>
        <w:rPr>
          <w:lang w:val="en-US"/>
        </w:rPr>
      </w:pPr>
    </w:p>
    <w:p w14:paraId="5F470EDF" w14:textId="77777777" w:rsidR="00A96CE3" w:rsidRPr="00E24A43" w:rsidRDefault="00A96CE3" w:rsidP="00E66E98">
      <w:pPr>
        <w:rPr>
          <w:lang w:val="en-US"/>
        </w:rPr>
      </w:pPr>
    </w:p>
    <w:p w14:paraId="44127C6B" w14:textId="77777777" w:rsidR="00372854" w:rsidRPr="00E24A43" w:rsidRDefault="00372854" w:rsidP="00E66E98">
      <w:pPr>
        <w:rPr>
          <w:lang w:val="en-US"/>
        </w:rPr>
      </w:pPr>
    </w:p>
    <w:p w14:paraId="143BF4EF" w14:textId="77777777" w:rsidR="00E66E98" w:rsidRPr="00E24A43" w:rsidRDefault="00E66E98" w:rsidP="00E66E98">
      <w:pPr>
        <w:rPr>
          <w:lang w:val="en-US"/>
        </w:rPr>
      </w:pPr>
    </w:p>
    <w:p w14:paraId="5B30230E" w14:textId="77777777" w:rsidR="00E66E98" w:rsidRPr="00E24A43" w:rsidRDefault="00E66E98" w:rsidP="00E66E98">
      <w:pPr>
        <w:rPr>
          <w:lang w:val="en-US"/>
        </w:rPr>
      </w:pPr>
    </w:p>
    <w:p w14:paraId="60BDACB2" w14:textId="5334FE24" w:rsidR="00E66E98" w:rsidRPr="00372854" w:rsidRDefault="00E24A43" w:rsidP="00E66E98">
      <w:pPr>
        <w:pStyle w:val="07-FolhadeRosto"/>
        <w:rPr>
          <w:b w:val="0"/>
        </w:rPr>
      </w:pPr>
      <w:r>
        <w:rPr>
          <w:b w:val="0"/>
        </w:rPr>
        <w:t>CURITIBA - PR</w:t>
      </w:r>
    </w:p>
    <w:p w14:paraId="679715FB" w14:textId="181252D9" w:rsidR="00A96CE3" w:rsidRPr="00372854" w:rsidRDefault="00E24A43" w:rsidP="00E66E98">
      <w:pPr>
        <w:pStyle w:val="07-FolhadeRosto"/>
        <w:rPr>
          <w:b w:val="0"/>
        </w:rPr>
      </w:pPr>
      <w:r>
        <w:rPr>
          <w:b w:val="0"/>
        </w:rPr>
        <w:t>2020</w:t>
      </w:r>
    </w:p>
    <w:p w14:paraId="0B014CBC" w14:textId="45709FB9" w:rsidR="009D7891" w:rsidRPr="00470560" w:rsidRDefault="009D7891" w:rsidP="00470560">
      <w:pPr>
        <w:pStyle w:val="07-FolhadeRosto"/>
        <w:rPr>
          <w:b w:val="0"/>
          <w:caps w:val="0"/>
        </w:rPr>
        <w:sectPr w:rsidR="009D7891" w:rsidRPr="00470560" w:rsidSect="00A320FC">
          <w:headerReference w:type="default" r:id="rId9"/>
          <w:footerReference w:type="default" r:id="rId10"/>
          <w:headerReference w:type="first" r:id="rId11"/>
          <w:footerReference w:type="first" r:id="rId12"/>
          <w:type w:val="continuous"/>
          <w:pgSz w:w="11907" w:h="16840" w:code="9"/>
          <w:pgMar w:top="1701" w:right="1134" w:bottom="1134" w:left="1701" w:header="567" w:footer="567" w:gutter="0"/>
          <w:pgNumType w:start="0"/>
          <w:cols w:space="720"/>
          <w:titlePg/>
          <w:docGrid w:linePitch="326"/>
        </w:sectPr>
      </w:pPr>
    </w:p>
    <w:p w14:paraId="44648C6B" w14:textId="26203301" w:rsidR="00E24A43" w:rsidRDefault="00470560" w:rsidP="00E24A43">
      <w:pPr>
        <w:spacing w:line="360" w:lineRule="auto"/>
        <w:ind w:firstLine="426"/>
        <w:rPr>
          <w:b/>
          <w:szCs w:val="36"/>
        </w:rPr>
      </w:pPr>
      <w:r>
        <w:rPr>
          <w:b/>
          <w:szCs w:val="36"/>
        </w:rPr>
        <w:lastRenderedPageBreak/>
        <w:t>ENUNCIADO</w:t>
      </w:r>
    </w:p>
    <w:p w14:paraId="3C517AD7" w14:textId="47F50BB4" w:rsidR="00470560" w:rsidRDefault="00470560" w:rsidP="00470560">
      <w:pPr>
        <w:spacing w:line="360" w:lineRule="auto"/>
        <w:rPr>
          <w:bCs/>
          <w:szCs w:val="36"/>
        </w:rPr>
      </w:pPr>
      <w:r>
        <w:rPr>
          <w:bCs/>
          <w:szCs w:val="36"/>
        </w:rPr>
        <w:t>Desenvolver um braço robotico, utilizando como material principal foamboard, usando moldes propostos pelo professor e contendo 3 eixos de rotação, sendo estes operados por dois motores de passo e um servomotor.</w:t>
      </w:r>
    </w:p>
    <w:p w14:paraId="1ECEC8A4" w14:textId="7DF403A8" w:rsidR="00470560" w:rsidRDefault="00470560" w:rsidP="00470560">
      <w:pPr>
        <w:spacing w:line="360" w:lineRule="auto"/>
        <w:rPr>
          <w:bCs/>
          <w:szCs w:val="36"/>
        </w:rPr>
      </w:pPr>
    </w:p>
    <w:p w14:paraId="153D3A32" w14:textId="65CBB2D3" w:rsidR="00470560" w:rsidRDefault="00470560" w:rsidP="00470560">
      <w:pPr>
        <w:spacing w:line="360" w:lineRule="auto"/>
        <w:rPr>
          <w:bCs/>
          <w:szCs w:val="36"/>
        </w:rPr>
      </w:pPr>
      <w:r>
        <w:rPr>
          <w:bCs/>
          <w:szCs w:val="36"/>
        </w:rPr>
        <w:t>O Software do braço deve ser construido em Assembly e utilizando o microcontrolador PIC16F877A e a placa de aprendizagem HJ-5G.</w:t>
      </w:r>
    </w:p>
    <w:p w14:paraId="5298481B" w14:textId="37130C86" w:rsidR="00470560" w:rsidRDefault="00470560" w:rsidP="00470560">
      <w:pPr>
        <w:spacing w:line="360" w:lineRule="auto"/>
        <w:rPr>
          <w:bCs/>
          <w:szCs w:val="36"/>
        </w:rPr>
      </w:pPr>
    </w:p>
    <w:p w14:paraId="70D44CEA" w14:textId="1B979DDA" w:rsidR="00470560" w:rsidRDefault="00470560" w:rsidP="00470560">
      <w:pPr>
        <w:spacing w:line="360" w:lineRule="auto"/>
        <w:rPr>
          <w:bCs/>
          <w:szCs w:val="36"/>
        </w:rPr>
      </w:pPr>
    </w:p>
    <w:p w14:paraId="228F7CF4" w14:textId="75B95E6D" w:rsidR="00470560" w:rsidRDefault="00470560" w:rsidP="00470560">
      <w:pPr>
        <w:spacing w:line="360" w:lineRule="auto"/>
        <w:rPr>
          <w:bCs/>
          <w:szCs w:val="36"/>
        </w:rPr>
      </w:pPr>
    </w:p>
    <w:p w14:paraId="636867DE" w14:textId="37659B9F" w:rsidR="00470560" w:rsidRDefault="00470560" w:rsidP="00470560">
      <w:pPr>
        <w:spacing w:line="360" w:lineRule="auto"/>
        <w:rPr>
          <w:bCs/>
          <w:szCs w:val="36"/>
        </w:rPr>
      </w:pPr>
    </w:p>
    <w:p w14:paraId="500FF2C9" w14:textId="0EE1E290" w:rsidR="00470560" w:rsidRDefault="00470560" w:rsidP="00470560">
      <w:pPr>
        <w:spacing w:line="360" w:lineRule="auto"/>
        <w:rPr>
          <w:bCs/>
          <w:szCs w:val="36"/>
        </w:rPr>
      </w:pPr>
    </w:p>
    <w:p w14:paraId="0ABD641D" w14:textId="1EB6700C" w:rsidR="00470560" w:rsidRDefault="00470560" w:rsidP="00470560">
      <w:pPr>
        <w:spacing w:line="360" w:lineRule="auto"/>
        <w:rPr>
          <w:bCs/>
          <w:szCs w:val="36"/>
        </w:rPr>
      </w:pPr>
    </w:p>
    <w:p w14:paraId="57F54916" w14:textId="7801AAD4" w:rsidR="00470560" w:rsidRDefault="00470560" w:rsidP="00470560">
      <w:pPr>
        <w:spacing w:line="360" w:lineRule="auto"/>
        <w:rPr>
          <w:bCs/>
          <w:szCs w:val="36"/>
        </w:rPr>
      </w:pPr>
    </w:p>
    <w:p w14:paraId="73037F0C" w14:textId="682DEF43" w:rsidR="00470560" w:rsidRDefault="00470560" w:rsidP="00470560">
      <w:pPr>
        <w:spacing w:line="360" w:lineRule="auto"/>
        <w:rPr>
          <w:bCs/>
          <w:szCs w:val="36"/>
        </w:rPr>
      </w:pPr>
    </w:p>
    <w:p w14:paraId="4540B994" w14:textId="5F1C2D3E" w:rsidR="00470560" w:rsidRDefault="00470560" w:rsidP="00470560">
      <w:pPr>
        <w:spacing w:line="360" w:lineRule="auto"/>
        <w:rPr>
          <w:bCs/>
          <w:szCs w:val="36"/>
        </w:rPr>
      </w:pPr>
    </w:p>
    <w:p w14:paraId="5700927E" w14:textId="4C00C5FD" w:rsidR="00470560" w:rsidRDefault="00470560" w:rsidP="00470560">
      <w:pPr>
        <w:spacing w:line="360" w:lineRule="auto"/>
        <w:rPr>
          <w:bCs/>
          <w:szCs w:val="36"/>
        </w:rPr>
      </w:pPr>
    </w:p>
    <w:p w14:paraId="54B8490F" w14:textId="3CD7AF99" w:rsidR="00470560" w:rsidRDefault="00470560" w:rsidP="00470560">
      <w:pPr>
        <w:spacing w:line="360" w:lineRule="auto"/>
        <w:rPr>
          <w:bCs/>
          <w:szCs w:val="36"/>
        </w:rPr>
      </w:pPr>
    </w:p>
    <w:p w14:paraId="397850AE" w14:textId="57BC03B8" w:rsidR="00470560" w:rsidRDefault="00470560" w:rsidP="00470560">
      <w:pPr>
        <w:spacing w:line="360" w:lineRule="auto"/>
        <w:rPr>
          <w:bCs/>
          <w:szCs w:val="36"/>
        </w:rPr>
      </w:pPr>
    </w:p>
    <w:p w14:paraId="62E781E2" w14:textId="666EA559" w:rsidR="00470560" w:rsidRDefault="00470560" w:rsidP="00470560">
      <w:pPr>
        <w:spacing w:line="360" w:lineRule="auto"/>
        <w:rPr>
          <w:bCs/>
          <w:szCs w:val="36"/>
        </w:rPr>
      </w:pPr>
    </w:p>
    <w:p w14:paraId="3DCA36E7" w14:textId="11A90128" w:rsidR="00470560" w:rsidRDefault="00470560" w:rsidP="00470560">
      <w:pPr>
        <w:spacing w:line="360" w:lineRule="auto"/>
        <w:rPr>
          <w:bCs/>
          <w:szCs w:val="36"/>
        </w:rPr>
      </w:pPr>
    </w:p>
    <w:p w14:paraId="1B9E08B7" w14:textId="18C11C44" w:rsidR="00470560" w:rsidRDefault="00470560" w:rsidP="00470560">
      <w:pPr>
        <w:spacing w:line="360" w:lineRule="auto"/>
        <w:rPr>
          <w:bCs/>
          <w:szCs w:val="36"/>
        </w:rPr>
      </w:pPr>
    </w:p>
    <w:p w14:paraId="436610A1" w14:textId="3D98C59B" w:rsidR="00470560" w:rsidRDefault="00470560" w:rsidP="00470560">
      <w:pPr>
        <w:spacing w:line="360" w:lineRule="auto"/>
        <w:rPr>
          <w:bCs/>
          <w:szCs w:val="36"/>
        </w:rPr>
      </w:pPr>
    </w:p>
    <w:p w14:paraId="28E1B256" w14:textId="75835DB6" w:rsidR="00470560" w:rsidRDefault="00470560" w:rsidP="00470560">
      <w:pPr>
        <w:spacing w:line="360" w:lineRule="auto"/>
        <w:rPr>
          <w:bCs/>
          <w:szCs w:val="36"/>
        </w:rPr>
      </w:pPr>
    </w:p>
    <w:p w14:paraId="4BAF1277" w14:textId="1664491B" w:rsidR="00470560" w:rsidRDefault="00470560" w:rsidP="00470560">
      <w:pPr>
        <w:spacing w:line="360" w:lineRule="auto"/>
        <w:rPr>
          <w:bCs/>
          <w:szCs w:val="36"/>
        </w:rPr>
      </w:pPr>
    </w:p>
    <w:p w14:paraId="20555D8A" w14:textId="05F22A9D" w:rsidR="00470560" w:rsidRDefault="00470560" w:rsidP="00470560">
      <w:pPr>
        <w:spacing w:line="360" w:lineRule="auto"/>
        <w:rPr>
          <w:bCs/>
          <w:szCs w:val="36"/>
        </w:rPr>
      </w:pPr>
    </w:p>
    <w:p w14:paraId="36597458" w14:textId="20D12D5C" w:rsidR="00470560" w:rsidRDefault="00470560" w:rsidP="00470560">
      <w:pPr>
        <w:spacing w:line="360" w:lineRule="auto"/>
        <w:rPr>
          <w:bCs/>
          <w:szCs w:val="36"/>
        </w:rPr>
      </w:pPr>
    </w:p>
    <w:p w14:paraId="13C5F0A6" w14:textId="2BADDC0F" w:rsidR="00470560" w:rsidRDefault="00470560" w:rsidP="00470560">
      <w:pPr>
        <w:spacing w:line="360" w:lineRule="auto"/>
        <w:rPr>
          <w:bCs/>
          <w:szCs w:val="36"/>
        </w:rPr>
      </w:pPr>
    </w:p>
    <w:p w14:paraId="47DFF76D" w14:textId="7623F17A" w:rsidR="00470560" w:rsidRDefault="00470560" w:rsidP="00470560">
      <w:pPr>
        <w:spacing w:line="360" w:lineRule="auto"/>
        <w:rPr>
          <w:bCs/>
          <w:szCs w:val="36"/>
        </w:rPr>
      </w:pPr>
    </w:p>
    <w:p w14:paraId="5BF3D034" w14:textId="33873089" w:rsidR="00470560" w:rsidRDefault="00470560" w:rsidP="00470560">
      <w:pPr>
        <w:spacing w:line="360" w:lineRule="auto"/>
        <w:rPr>
          <w:bCs/>
          <w:szCs w:val="36"/>
        </w:rPr>
      </w:pPr>
    </w:p>
    <w:p w14:paraId="645DC2D9" w14:textId="7C08D8D1" w:rsidR="00470560" w:rsidRDefault="00470560" w:rsidP="00470560">
      <w:pPr>
        <w:spacing w:line="360" w:lineRule="auto"/>
        <w:rPr>
          <w:bCs/>
          <w:szCs w:val="36"/>
        </w:rPr>
      </w:pPr>
    </w:p>
    <w:p w14:paraId="7A72CFE5" w14:textId="219E7BB4" w:rsidR="00470560" w:rsidRDefault="00470560" w:rsidP="00470560">
      <w:pPr>
        <w:spacing w:line="360" w:lineRule="auto"/>
        <w:rPr>
          <w:bCs/>
          <w:szCs w:val="36"/>
        </w:rPr>
      </w:pPr>
    </w:p>
    <w:p w14:paraId="57FC7770" w14:textId="0B7EF5BB" w:rsidR="00470560" w:rsidRDefault="00470560" w:rsidP="00470560">
      <w:pPr>
        <w:spacing w:line="360" w:lineRule="auto"/>
        <w:rPr>
          <w:bCs/>
          <w:szCs w:val="36"/>
        </w:rPr>
      </w:pPr>
    </w:p>
    <w:p w14:paraId="404738BB" w14:textId="77777777" w:rsidR="00470560" w:rsidRPr="00470560" w:rsidRDefault="00470560" w:rsidP="00470560">
      <w:pPr>
        <w:spacing w:line="360" w:lineRule="auto"/>
        <w:rPr>
          <w:bCs/>
          <w:szCs w:val="36"/>
        </w:rPr>
      </w:pPr>
    </w:p>
    <w:p w14:paraId="5E4699C4" w14:textId="3A10CC16" w:rsidR="00470560" w:rsidRDefault="00470560" w:rsidP="0030404D">
      <w:pPr>
        <w:spacing w:line="360" w:lineRule="auto"/>
        <w:ind w:firstLine="426"/>
        <w:rPr>
          <w:b/>
          <w:bCs/>
          <w:szCs w:val="24"/>
        </w:rPr>
      </w:pPr>
      <w:r>
        <w:rPr>
          <w:b/>
          <w:bCs/>
          <w:szCs w:val="24"/>
        </w:rPr>
        <w:lastRenderedPageBreak/>
        <w:t>MONTAGEM</w:t>
      </w:r>
    </w:p>
    <w:p w14:paraId="31724A73" w14:textId="089EEB2F" w:rsidR="00470560" w:rsidRDefault="00470560" w:rsidP="0030404D">
      <w:pPr>
        <w:spacing w:line="360" w:lineRule="auto"/>
        <w:ind w:firstLine="426"/>
        <w:rPr>
          <w:b/>
          <w:bCs/>
          <w:szCs w:val="24"/>
        </w:rPr>
      </w:pPr>
    </w:p>
    <w:p w14:paraId="53B10F8A" w14:textId="6BECCB0C" w:rsidR="00470560" w:rsidRPr="00470560" w:rsidRDefault="00470560" w:rsidP="0030404D">
      <w:pPr>
        <w:spacing w:line="360" w:lineRule="auto"/>
        <w:ind w:firstLine="426"/>
        <w:rPr>
          <w:szCs w:val="24"/>
        </w:rPr>
      </w:pPr>
      <w:r>
        <w:rPr>
          <w:szCs w:val="24"/>
        </w:rPr>
        <w:t>A montagem iniciou-se pelo software, utilizando os botoes do teclado matricial da placa, e conectando as entradas VCC e GND pela protoboard. Foi feito com sucesso o código, no qual utiliza o torque maximo do motor de passo e uma aplicação totalmente digital no servomotor.</w:t>
      </w:r>
    </w:p>
    <w:p w14:paraId="03162910" w14:textId="77777777" w:rsidR="00470560" w:rsidRDefault="00470560" w:rsidP="00470560">
      <w:pPr>
        <w:spacing w:line="360" w:lineRule="auto"/>
        <w:rPr>
          <w:szCs w:val="24"/>
        </w:rPr>
      </w:pPr>
    </w:p>
    <w:p w14:paraId="320F497C" w14:textId="51CB6608" w:rsidR="00D55D22" w:rsidRDefault="00E24A43" w:rsidP="0030404D">
      <w:pPr>
        <w:spacing w:line="360" w:lineRule="auto"/>
        <w:ind w:firstLine="426"/>
        <w:rPr>
          <w:szCs w:val="24"/>
        </w:rPr>
      </w:pPr>
      <w:r>
        <w:rPr>
          <w:szCs w:val="24"/>
        </w:rPr>
        <w:t xml:space="preserve">CODIGO: </w:t>
      </w:r>
    </w:p>
    <w:p w14:paraId="54C9D9ED" w14:textId="77777777" w:rsidR="00E24A43" w:rsidRDefault="00E24A43" w:rsidP="0030404D">
      <w:pPr>
        <w:spacing w:line="360" w:lineRule="auto"/>
        <w:ind w:firstLine="426"/>
        <w:rPr>
          <w:szCs w:val="24"/>
        </w:rPr>
      </w:pPr>
    </w:p>
    <w:p w14:paraId="6B68FA11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</w:p>
    <w:p w14:paraId="354E5AE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>;*********************  Definição do processador *****************************</w:t>
      </w:r>
    </w:p>
    <w:p w14:paraId="1A0346F0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</w:p>
    <w:p w14:paraId="0AC51CF0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 xml:space="preserve">#include p16F877A.inc </w:t>
      </w:r>
    </w:p>
    <w:p w14:paraId="46F3DC0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__config _HS_OSC &amp; _WDT_OFF &amp; _LVP_OFF &amp; _PWRTE_ON </w:t>
      </w:r>
    </w:p>
    <w:p w14:paraId="144E001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</w:p>
    <w:p w14:paraId="0F67627B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>;************************** Memória de programa ******************************</w:t>
      </w:r>
    </w:p>
    <w:p w14:paraId="0C39CB86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</w:p>
    <w:p w14:paraId="2041880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</w:p>
    <w:p w14:paraId="0D0D59A8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</w:p>
    <w:p w14:paraId="543529F8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DELAY EQU 0x24</w:t>
      </w:r>
    </w:p>
    <w:p w14:paraId="1697E1D1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VEZES EQU 0x25</w:t>
      </w:r>
    </w:p>
    <w:p w14:paraId="5BBED6C8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loop EQU 0x26</w:t>
      </w:r>
    </w:p>
    <w:p w14:paraId="434297EA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ORG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 xml:space="preserve">0 </w:t>
      </w:r>
    </w:p>
    <w:p w14:paraId="6CCABD01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</w:p>
    <w:p w14:paraId="38C1B6C4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RESET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proofErr w:type="spellStart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nop</w:t>
      </w:r>
      <w:proofErr w:type="spellEnd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            </w:t>
      </w:r>
    </w:p>
    <w:p w14:paraId="7A8D4A27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proofErr w:type="spellStart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goto</w:t>
      </w:r>
      <w:proofErr w:type="spellEnd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START </w:t>
      </w:r>
    </w:p>
    <w:p w14:paraId="1962A8EA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</w:p>
    <w:p w14:paraId="78F6DE77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proofErr w:type="gramStart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;*</w:t>
      </w:r>
      <w:proofErr w:type="gramEnd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**************************** </w:t>
      </w:r>
      <w:proofErr w:type="spellStart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Interrupção</w:t>
      </w:r>
      <w:proofErr w:type="spellEnd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**********************************</w:t>
      </w:r>
    </w:p>
    <w:p w14:paraId="31C163A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 xml:space="preserve">ORG 4 </w:t>
      </w:r>
    </w:p>
    <w:p w14:paraId="6319EC24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</w:p>
    <w:p w14:paraId="74850A6D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proofErr w:type="gramStart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;*</w:t>
      </w:r>
      <w:proofErr w:type="gramEnd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************************** </w:t>
      </w:r>
      <w:proofErr w:type="spellStart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Inicio</w:t>
      </w:r>
      <w:proofErr w:type="spellEnd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do </w:t>
      </w:r>
      <w:proofErr w:type="spellStart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programa</w:t>
      </w:r>
      <w:proofErr w:type="spellEnd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******************************</w:t>
      </w:r>
    </w:p>
    <w:p w14:paraId="2EEDE046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START</w:t>
      </w:r>
    </w:p>
    <w:p w14:paraId="76C1ADD3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proofErr w:type="spellStart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bsf</w:t>
      </w:r>
      <w:proofErr w:type="spellEnd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STATUS, RP0</w:t>
      </w:r>
    </w:p>
    <w:p w14:paraId="7F367408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proofErr w:type="spellStart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movlw</w:t>
      </w:r>
      <w:proofErr w:type="spellEnd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b'00000000'</w:t>
      </w:r>
    </w:p>
    <w:p w14:paraId="670E44D3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proofErr w:type="spellStart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movwf</w:t>
      </w:r>
      <w:proofErr w:type="spellEnd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TRISC</w:t>
      </w:r>
    </w:p>
    <w:p w14:paraId="29733E7A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proofErr w:type="spellStart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movlw</w:t>
      </w:r>
      <w:proofErr w:type="spellEnd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b'00000000'</w:t>
      </w:r>
    </w:p>
    <w:p w14:paraId="45309068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proofErr w:type="spellStart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movwf</w:t>
      </w:r>
      <w:proofErr w:type="spellEnd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TRISD</w:t>
      </w:r>
    </w:p>
    <w:p w14:paraId="7320C78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proofErr w:type="spellStart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movlw</w:t>
      </w:r>
      <w:proofErr w:type="spellEnd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b'00001111'</w:t>
      </w:r>
    </w:p>
    <w:p w14:paraId="4B94BABA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proofErr w:type="spellStart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movwf</w:t>
      </w:r>
      <w:proofErr w:type="spellEnd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TRISB</w:t>
      </w:r>
    </w:p>
    <w:p w14:paraId="23CC3C20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proofErr w:type="spellStart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movlw</w:t>
      </w:r>
      <w:proofErr w:type="spellEnd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b'00000000'</w:t>
      </w:r>
    </w:p>
    <w:p w14:paraId="6D2B6732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proofErr w:type="spellStart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movwf</w:t>
      </w:r>
      <w:proofErr w:type="spellEnd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TRISA</w:t>
      </w:r>
    </w:p>
    <w:p w14:paraId="3522E59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proofErr w:type="spellStart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bcf</w:t>
      </w:r>
      <w:proofErr w:type="spellEnd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STATUS, RP0</w:t>
      </w:r>
    </w:p>
    <w:p w14:paraId="16CFD35D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</w:p>
    <w:p w14:paraId="3DEC5F04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</w:p>
    <w:p w14:paraId="3005FA31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</w:p>
    <w:p w14:paraId="705BE631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INICIO</w:t>
      </w:r>
    </w:p>
    <w:p w14:paraId="109ACF14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proofErr w:type="spellStart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movlw</w:t>
      </w:r>
      <w:proofErr w:type="spellEnd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b'11101111'</w:t>
      </w:r>
    </w:p>
    <w:p w14:paraId="1E06EDB0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lastRenderedPageBreak/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proofErr w:type="spellStart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movwf</w:t>
      </w:r>
      <w:proofErr w:type="spellEnd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PORTB</w:t>
      </w:r>
    </w:p>
    <w:p w14:paraId="0AD92DFE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BTFSS PORTB, 0</w:t>
      </w:r>
    </w:p>
    <w:p w14:paraId="48C60D77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GOTO BOTAO_0</w:t>
      </w:r>
    </w:p>
    <w:p w14:paraId="70FF5DCD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BTFSS PORTB, 1</w:t>
      </w:r>
    </w:p>
    <w:p w14:paraId="0FBE7DE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GOTO BOTAO_1</w:t>
      </w:r>
    </w:p>
    <w:p w14:paraId="19F1E210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BTFSS PORTB, 2</w:t>
      </w:r>
    </w:p>
    <w:p w14:paraId="6F7A480A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GOTO BOTAO_2</w:t>
      </w:r>
    </w:p>
    <w:p w14:paraId="412AABBB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BTFSS PORTB, 3</w:t>
      </w:r>
    </w:p>
    <w:p w14:paraId="1D0B07C4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GOTO BOTAO_3</w:t>
      </w:r>
    </w:p>
    <w:p w14:paraId="4B35B415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proofErr w:type="spellStart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movlw</w:t>
      </w:r>
      <w:proofErr w:type="spellEnd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b'11011111'</w:t>
      </w:r>
    </w:p>
    <w:p w14:paraId="664A6736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proofErr w:type="spellStart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movwf</w:t>
      </w:r>
      <w:proofErr w:type="spellEnd"/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PORTB</w:t>
      </w:r>
    </w:p>
    <w:p w14:paraId="4F667DCC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BTFSS PORTB, 0</w:t>
      </w:r>
    </w:p>
    <w:p w14:paraId="29F4ECA1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>GOTO BOTAO_4</w:t>
      </w:r>
    </w:p>
    <w:p w14:paraId="34269715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BTFSS PORTB, 1</w:t>
      </w:r>
    </w:p>
    <w:p w14:paraId="477EDC1E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GOTO BOTAO_5</w:t>
      </w:r>
    </w:p>
    <w:p w14:paraId="68CF3C6B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goto INICIO</w:t>
      </w:r>
    </w:p>
    <w:p w14:paraId="714DC6A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</w:p>
    <w:p w14:paraId="4FCC2467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>BOTAO_0</w:t>
      </w:r>
    </w:p>
    <w:p w14:paraId="659D74E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b'11111111'</w:t>
      </w:r>
    </w:p>
    <w:p w14:paraId="649BD5C8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PORTC</w:t>
      </w:r>
    </w:p>
    <w:p w14:paraId="49653525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</w:t>
      </w:r>
    </w:p>
    <w:p w14:paraId="4AB49DF7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CLRF PORTC</w:t>
      </w:r>
    </w:p>
    <w:p w14:paraId="0E1CD830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PERDE_TEMPO_2</w:t>
      </w:r>
    </w:p>
    <w:p w14:paraId="039E598C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BTFSS PORTB, 1</w:t>
      </w:r>
    </w:p>
    <w:p w14:paraId="6CDDF47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GOTO BOTAO_1</w:t>
      </w:r>
    </w:p>
    <w:p w14:paraId="19F9A586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PERDE_TEMPO_MOTOR</w:t>
      </w:r>
    </w:p>
    <w:p w14:paraId="194FC30C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GOTO INICIO</w:t>
      </w:r>
    </w:p>
    <w:p w14:paraId="23FA7422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>BOTAO_1</w:t>
      </w:r>
    </w:p>
    <w:p w14:paraId="5A460ED9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b'11111111'</w:t>
      </w:r>
    </w:p>
    <w:p w14:paraId="4CB47425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PORTC</w:t>
      </w:r>
    </w:p>
    <w:p w14:paraId="41D89D10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PERDE_TEMPO_3</w:t>
      </w:r>
    </w:p>
    <w:p w14:paraId="2E0E3EB0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CLRF PORTC</w:t>
      </w:r>
    </w:p>
    <w:p w14:paraId="7387B18A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PERDE_TEMPO_4</w:t>
      </w:r>
    </w:p>
    <w:p w14:paraId="37B2DF8A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BTFSS PORTB, 0</w:t>
      </w:r>
    </w:p>
    <w:p w14:paraId="643673E4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GOTO BOTAO_0</w:t>
      </w:r>
    </w:p>
    <w:p w14:paraId="1808EBF7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PERDE_TEMPO_MOTOR</w:t>
      </w:r>
    </w:p>
    <w:p w14:paraId="2951190E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GOTO INICIO</w:t>
      </w:r>
    </w:p>
    <w:p w14:paraId="273AFC03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>BOTAO_2</w:t>
      </w:r>
    </w:p>
    <w:p w14:paraId="1CE2D556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b'00001100'</w:t>
      </w:r>
    </w:p>
    <w:p w14:paraId="451EFA57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PORTD</w:t>
      </w:r>
    </w:p>
    <w:p w14:paraId="5076BAFD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PERDE_TEMPO_MOTOR</w:t>
      </w:r>
    </w:p>
    <w:p w14:paraId="75F05E83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b'00000110'</w:t>
      </w:r>
    </w:p>
    <w:p w14:paraId="2166C94B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PORTD</w:t>
      </w:r>
    </w:p>
    <w:p w14:paraId="7F4505E7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PERDE_TEMPO_MOTOR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</w:p>
    <w:p w14:paraId="16006FF3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b'00000011'</w:t>
      </w:r>
    </w:p>
    <w:p w14:paraId="29D368AA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PORTD</w:t>
      </w:r>
    </w:p>
    <w:p w14:paraId="2E62FBC1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PERDE_TEMPO_MOTOR</w:t>
      </w:r>
    </w:p>
    <w:p w14:paraId="2660E538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b'00001001'</w:t>
      </w:r>
    </w:p>
    <w:p w14:paraId="6E466178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PORTD</w:t>
      </w:r>
    </w:p>
    <w:p w14:paraId="1D16276A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PERDE_TEMPO_MOTOR</w:t>
      </w:r>
    </w:p>
    <w:p w14:paraId="75F2D9DB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lastRenderedPageBreak/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BTFSS PORTB, 2</w:t>
      </w:r>
    </w:p>
    <w:p w14:paraId="009CAA49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GOTO BOTAO_2</w:t>
      </w:r>
    </w:p>
    <w:p w14:paraId="153D7296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PERDE_TEMPO_MOTOR</w:t>
      </w:r>
    </w:p>
    <w:p w14:paraId="7161A395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GOTO INICIO</w:t>
      </w:r>
    </w:p>
    <w:p w14:paraId="49CD6E39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>BOTAO_3</w:t>
      </w:r>
    </w:p>
    <w:p w14:paraId="690A4FE7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b'00001001'</w:t>
      </w:r>
    </w:p>
    <w:p w14:paraId="4BA850E5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PORTD</w:t>
      </w:r>
    </w:p>
    <w:p w14:paraId="13344453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PERDE_TEMPO_MOTOR</w:t>
      </w:r>
    </w:p>
    <w:p w14:paraId="572DE38A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b'00000011'</w:t>
      </w:r>
    </w:p>
    <w:p w14:paraId="167F189A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PORTD</w:t>
      </w:r>
    </w:p>
    <w:p w14:paraId="24DF7BE7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PERDE_TEMPO_MOTOR</w:t>
      </w:r>
    </w:p>
    <w:p w14:paraId="2CA109FC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b'00000110'</w:t>
      </w:r>
    </w:p>
    <w:p w14:paraId="3908E3C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PORTD</w:t>
      </w:r>
    </w:p>
    <w:p w14:paraId="25185F2E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PERDE_TEMPO_MOTOR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</w:p>
    <w:p w14:paraId="33083F87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b'00001100'</w:t>
      </w:r>
    </w:p>
    <w:p w14:paraId="5E79F362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PORTD</w:t>
      </w:r>
    </w:p>
    <w:p w14:paraId="077AF289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PERDE_TEMPO_MOTOR</w:t>
      </w:r>
    </w:p>
    <w:p w14:paraId="12B735E2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BTFSS PORTB, 3</w:t>
      </w:r>
    </w:p>
    <w:p w14:paraId="199AD6DA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GOTO BOTAO_3</w:t>
      </w:r>
    </w:p>
    <w:p w14:paraId="64312210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PERDE_TEMPO_MOTOR</w:t>
      </w:r>
    </w:p>
    <w:p w14:paraId="4BF4BAD8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GOTO INICIO</w:t>
      </w:r>
    </w:p>
    <w:p w14:paraId="06B0D40D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>BOTAO_4</w:t>
      </w:r>
    </w:p>
    <w:p w14:paraId="48C3B98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b'00001100'</w:t>
      </w:r>
    </w:p>
    <w:p w14:paraId="17B27DB1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PORTA</w:t>
      </w:r>
    </w:p>
    <w:p w14:paraId="358CA181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PERDE_TEMPO_MOTOR</w:t>
      </w:r>
    </w:p>
    <w:p w14:paraId="6F1CA029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b'00000110'</w:t>
      </w:r>
    </w:p>
    <w:p w14:paraId="38393DFB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PORTA</w:t>
      </w:r>
    </w:p>
    <w:p w14:paraId="070B8E0B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PERDE_TEMPO_MOTOR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</w:p>
    <w:p w14:paraId="6154F6E3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b'00000011'</w:t>
      </w:r>
    </w:p>
    <w:p w14:paraId="139059D4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PORTA</w:t>
      </w:r>
    </w:p>
    <w:p w14:paraId="23D2DB0E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PERDE_TEMPO_MOTOR</w:t>
      </w:r>
    </w:p>
    <w:p w14:paraId="6B2A7509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b'00001001'</w:t>
      </w:r>
    </w:p>
    <w:p w14:paraId="56D8C903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PORTA</w:t>
      </w:r>
    </w:p>
    <w:p w14:paraId="55A463E9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PERDE_TEMPO_MOTOR</w:t>
      </w:r>
    </w:p>
    <w:p w14:paraId="1E99CA19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BTFSS PORTB, 0</w:t>
      </w:r>
    </w:p>
    <w:p w14:paraId="0CEADC81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GOTO BOTAO_4</w:t>
      </w:r>
    </w:p>
    <w:p w14:paraId="2919F5EA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PERDE_TEMPO_MOTOR</w:t>
      </w:r>
    </w:p>
    <w:p w14:paraId="63FBDC8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GOTO INICIO</w:t>
      </w:r>
    </w:p>
    <w:p w14:paraId="50494FE3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>BOTAO_5</w:t>
      </w:r>
    </w:p>
    <w:p w14:paraId="278A8D8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b'00001001'</w:t>
      </w:r>
    </w:p>
    <w:p w14:paraId="0965757A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PORTA</w:t>
      </w:r>
    </w:p>
    <w:p w14:paraId="14588A96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PERDE_TEMPO_MOTOR</w:t>
      </w:r>
    </w:p>
    <w:p w14:paraId="23C957FD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b'00000011'</w:t>
      </w:r>
    </w:p>
    <w:p w14:paraId="7E4140ED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PORTA</w:t>
      </w:r>
    </w:p>
    <w:p w14:paraId="2864B0E5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PERDE_TEMPO_MOTOR</w:t>
      </w:r>
    </w:p>
    <w:p w14:paraId="39E31124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b'00000110'</w:t>
      </w:r>
    </w:p>
    <w:p w14:paraId="571564A6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PORTA</w:t>
      </w:r>
    </w:p>
    <w:p w14:paraId="6AC31496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PERDE_TEMPO_MOTOR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</w:p>
    <w:p w14:paraId="58F9A7FD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b'00001100'</w:t>
      </w:r>
    </w:p>
    <w:p w14:paraId="7CAE8B85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PORTA</w:t>
      </w:r>
    </w:p>
    <w:p w14:paraId="4F2B5BC3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lastRenderedPageBreak/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PERDE_TEMPO_MOTOR</w:t>
      </w:r>
    </w:p>
    <w:p w14:paraId="4D6C17CA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BTFSS PORTB, 1</w:t>
      </w:r>
    </w:p>
    <w:p w14:paraId="46D972F4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GOTO BOTAO_5</w:t>
      </w:r>
    </w:p>
    <w:p w14:paraId="1F1BDAED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CALL PERDE_TEMPO_MOTOR</w:t>
      </w:r>
    </w:p>
    <w:p w14:paraId="0AAA793D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GOTO INICIO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</w:p>
    <w:p w14:paraId="48F9C30B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</w:p>
    <w:p w14:paraId="30BC6B71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>PERDE_TEMPO</w:t>
      </w:r>
    </w:p>
    <w:p w14:paraId="47729DD9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d'6' ;Função que 'perde' tempo, aguardando um intervalo de tempo sem nenhuma instrução (necessário para evitar alguns bugs)</w:t>
      </w:r>
    </w:p>
    <w:p w14:paraId="131E78D5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VEZES</w:t>
      </w:r>
    </w:p>
    <w:p w14:paraId="130E458B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>LOOP_VEZES</w:t>
      </w:r>
    </w:p>
    <w:p w14:paraId="258EA7E2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d'250'</w:t>
      </w:r>
    </w:p>
    <w:p w14:paraId="6CCB6064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MOVWF DELAY</w:t>
      </w:r>
    </w:p>
    <w:p w14:paraId="513DCD9E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CALL DELAY_US</w:t>
      </w:r>
    </w:p>
    <w:p w14:paraId="4B0618D0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DECFSZ VEZES,1</w:t>
      </w:r>
    </w:p>
    <w:p w14:paraId="43F2CB6A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GOTO LOOP_VEZES</w:t>
      </w:r>
    </w:p>
    <w:p w14:paraId="547271E8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RETURN</w:t>
      </w:r>
    </w:p>
    <w:p w14:paraId="4588A74D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DELAY_US</w:t>
      </w:r>
    </w:p>
    <w:p w14:paraId="2686FC88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NOP</w:t>
      </w:r>
    </w:p>
    <w:p w14:paraId="2392B2CB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NOP</w:t>
      </w:r>
    </w:p>
    <w:p w14:paraId="4DE1D0DD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DECFSZ DELAY,1</w:t>
      </w:r>
    </w:p>
    <w:p w14:paraId="6B16942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GOTO DELAY_US</w:t>
      </w:r>
    </w:p>
    <w:p w14:paraId="5C3FD079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>RETURN</w:t>
      </w:r>
    </w:p>
    <w:p w14:paraId="172DA679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</w:p>
    <w:p w14:paraId="4D5834BE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</w:p>
    <w:p w14:paraId="4BEC2D1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</w:p>
    <w:p w14:paraId="3E8BDEC5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>PERDE_TEMPO_2</w:t>
      </w:r>
    </w:p>
    <w:p w14:paraId="16EE039C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d'74' ;Função que 'perde' tempo, aguardando um intervalo de tempo sem nenhuma instrução (necessário para evitar alguns bugs)</w:t>
      </w:r>
    </w:p>
    <w:p w14:paraId="440D3B8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VEZES</w:t>
      </w:r>
    </w:p>
    <w:p w14:paraId="4AB2A627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>LOOP_VEZES_2</w:t>
      </w:r>
    </w:p>
    <w:p w14:paraId="429D11C4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d'250'</w:t>
      </w:r>
    </w:p>
    <w:p w14:paraId="1EBF5FC0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MOVWF DELAY</w:t>
      </w:r>
    </w:p>
    <w:p w14:paraId="2EC91088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CALL DELAY_US_2</w:t>
      </w:r>
    </w:p>
    <w:p w14:paraId="728C0BB1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>DECFSZ VEZES,1</w:t>
      </w:r>
    </w:p>
    <w:p w14:paraId="01A980C9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GOTO LOOP_VEZES_2</w:t>
      </w:r>
    </w:p>
    <w:p w14:paraId="5EBE5FAE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RETURN</w:t>
      </w:r>
    </w:p>
    <w:p w14:paraId="48698D0C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DELAY_US_2</w:t>
      </w:r>
    </w:p>
    <w:p w14:paraId="1454EDD0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NOP</w:t>
      </w:r>
    </w:p>
    <w:p w14:paraId="1933FFFC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NOP</w:t>
      </w:r>
    </w:p>
    <w:p w14:paraId="7AF01B98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DECFSZ DELAY,1</w:t>
      </w:r>
    </w:p>
    <w:p w14:paraId="685F8722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>GOTO DELAY_US_2</w:t>
      </w:r>
    </w:p>
    <w:p w14:paraId="33D0195D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RETURN</w:t>
      </w:r>
    </w:p>
    <w:p w14:paraId="5169E1D8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</w:p>
    <w:p w14:paraId="660A0C3C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</w:p>
    <w:p w14:paraId="2A8441CD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</w:p>
    <w:p w14:paraId="2EDD0D72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</w:p>
    <w:p w14:paraId="71599C30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>PERDE_TEMPO_3</w:t>
      </w:r>
    </w:p>
    <w:p w14:paraId="15C9CC1C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d'10' ;Função que 'perde' tempo, aguardando um intervalo de tempo sem nenhuma instrução (necessário para evitar alguns bugs)</w:t>
      </w:r>
    </w:p>
    <w:p w14:paraId="79A80C95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lastRenderedPageBreak/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VEZES</w:t>
      </w:r>
    </w:p>
    <w:p w14:paraId="3EF7BC18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>LOOP_VEZES_3</w:t>
      </w:r>
    </w:p>
    <w:p w14:paraId="40F7CA3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d'250'</w:t>
      </w:r>
    </w:p>
    <w:p w14:paraId="7D16B171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MOVWF DELAY</w:t>
      </w:r>
    </w:p>
    <w:p w14:paraId="6AA24518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CALL DELAY_US_3</w:t>
      </w:r>
    </w:p>
    <w:p w14:paraId="6E418C19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>DECFSZ VEZES,1</w:t>
      </w:r>
    </w:p>
    <w:p w14:paraId="63A887E0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GOTO LOOP_VEZES_3</w:t>
      </w:r>
    </w:p>
    <w:p w14:paraId="537192B0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RETURN</w:t>
      </w:r>
    </w:p>
    <w:p w14:paraId="47153C82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DELAY_US_3</w:t>
      </w:r>
    </w:p>
    <w:p w14:paraId="14BF2783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NOP</w:t>
      </w:r>
    </w:p>
    <w:p w14:paraId="045B8FBB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NOP</w:t>
      </w:r>
    </w:p>
    <w:p w14:paraId="47A5A2D2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DECFSZ DELAY,1</w:t>
      </w:r>
    </w:p>
    <w:p w14:paraId="38641A5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>GOTO DELAY_US_3</w:t>
      </w:r>
    </w:p>
    <w:p w14:paraId="73547E4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RETURN</w:t>
      </w:r>
    </w:p>
    <w:p w14:paraId="0B7E87B3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</w:p>
    <w:p w14:paraId="1028A031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</w:p>
    <w:p w14:paraId="01963A31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</w:p>
    <w:p w14:paraId="7B431ABA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>PERDE_TEMPO_4</w:t>
      </w:r>
    </w:p>
    <w:p w14:paraId="586542DD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d'70' ;Função que 'perde' tempo, aguardando um intervalo de tempo sem nenhuma instrução (necessário para evitar alguns bugs)</w:t>
      </w:r>
    </w:p>
    <w:p w14:paraId="3FC2EFE0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VEZES</w:t>
      </w:r>
    </w:p>
    <w:p w14:paraId="34794B2D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>LOOP_VEZES_4</w:t>
      </w:r>
    </w:p>
    <w:p w14:paraId="2C45DF48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d'250'</w:t>
      </w:r>
    </w:p>
    <w:p w14:paraId="0F939025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MOVWF DELAY</w:t>
      </w:r>
    </w:p>
    <w:p w14:paraId="2B0D9DC1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CALL DELAY_US_4</w:t>
      </w:r>
    </w:p>
    <w:p w14:paraId="4469C570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>DECFSZ VEZES,1</w:t>
      </w:r>
    </w:p>
    <w:p w14:paraId="28C828BD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GOTO LOOP_VEZES_4</w:t>
      </w:r>
    </w:p>
    <w:p w14:paraId="21CFA657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RETURN</w:t>
      </w:r>
    </w:p>
    <w:p w14:paraId="362D1C9E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DELAY_US_4</w:t>
      </w:r>
    </w:p>
    <w:p w14:paraId="7BAF9809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NOP</w:t>
      </w:r>
    </w:p>
    <w:p w14:paraId="1A688BC8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NOP</w:t>
      </w:r>
    </w:p>
    <w:p w14:paraId="37C72A89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DECFSZ DELAY,1</w:t>
      </w:r>
    </w:p>
    <w:p w14:paraId="6EB78A0E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>GOTO DELAY_US_4</w:t>
      </w:r>
    </w:p>
    <w:p w14:paraId="12383572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RETURN</w:t>
      </w:r>
    </w:p>
    <w:p w14:paraId="116721B8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</w:p>
    <w:p w14:paraId="3C855860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>PERDE_TEMPO_MOTOR</w:t>
      </w:r>
    </w:p>
    <w:p w14:paraId="629C2E1E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d'30' ;Função que 'perde' tempo, aguardando um intervalo de tempo sem nenhuma instrução (necessário para evitar alguns bugs)</w:t>
      </w:r>
    </w:p>
    <w:p w14:paraId="1CA22D89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MOVWF VEZES</w:t>
      </w:r>
    </w:p>
    <w:p w14:paraId="14B9A52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>LOOP_VEZES_MOTOR</w:t>
      </w:r>
    </w:p>
    <w:p w14:paraId="3102A955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MOVLW d'30'</w:t>
      </w:r>
    </w:p>
    <w:p w14:paraId="4E26F0A1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MOVWF DELAY</w:t>
      </w:r>
    </w:p>
    <w:p w14:paraId="46EA26A8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CALL DELAY_US_MOTOR</w:t>
      </w:r>
    </w:p>
    <w:p w14:paraId="1FD9D087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>DECFSZ VEZES,1</w:t>
      </w:r>
    </w:p>
    <w:p w14:paraId="02218830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GOTO LOOP_VEZES_MOTOR</w:t>
      </w:r>
    </w:p>
    <w:p w14:paraId="5B72554E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RETURN</w:t>
      </w:r>
    </w:p>
    <w:p w14:paraId="4C3F7032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>DELAY_US_MOTOR</w:t>
      </w:r>
    </w:p>
    <w:p w14:paraId="38C01D5C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NOP</w:t>
      </w:r>
    </w:p>
    <w:p w14:paraId="3D331B2E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  <w:lang w:val="en-US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  <w:t>NOP</w:t>
      </w:r>
    </w:p>
    <w:p w14:paraId="6CA6757F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  <w:lang w:val="en-US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>DECFSZ DELAY,1</w:t>
      </w:r>
    </w:p>
    <w:p w14:paraId="48F67568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lastRenderedPageBreak/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GOTO DELAY_US_MOTOR</w:t>
      </w:r>
    </w:p>
    <w:p w14:paraId="320302C1" w14:textId="77777777" w:rsidR="00470560" w:rsidRPr="00470560" w:rsidRDefault="00470560" w:rsidP="00470560">
      <w:pPr>
        <w:spacing w:line="360" w:lineRule="auto"/>
        <w:rPr>
          <w:rFonts w:ascii="Consolas" w:hAnsi="Consolas" w:cs="Consolas"/>
          <w:color w:val="808080"/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 xml:space="preserve"> 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  <w:t>RETURN</w:t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  <w:r w:rsidRPr="00470560">
        <w:rPr>
          <w:rFonts w:ascii="Consolas" w:hAnsi="Consolas" w:cs="Consolas"/>
          <w:color w:val="808080"/>
          <w:sz w:val="16"/>
          <w:szCs w:val="16"/>
        </w:rPr>
        <w:tab/>
      </w:r>
    </w:p>
    <w:p w14:paraId="5C9F2CD1" w14:textId="388D7623" w:rsidR="00FE7040" w:rsidRDefault="00470560" w:rsidP="00470560">
      <w:pPr>
        <w:spacing w:line="360" w:lineRule="auto"/>
        <w:rPr>
          <w:sz w:val="16"/>
          <w:szCs w:val="16"/>
        </w:rPr>
      </w:pPr>
      <w:r w:rsidRPr="00470560">
        <w:rPr>
          <w:rFonts w:ascii="Consolas" w:hAnsi="Consolas" w:cs="Consolas"/>
          <w:color w:val="808080"/>
          <w:sz w:val="16"/>
          <w:szCs w:val="16"/>
        </w:rPr>
        <w:t>END</w:t>
      </w:r>
    </w:p>
    <w:p w14:paraId="2BE448F6" w14:textId="1A670831" w:rsidR="00E24A43" w:rsidRDefault="00E24A43" w:rsidP="00FE7040">
      <w:pPr>
        <w:spacing w:line="360" w:lineRule="auto"/>
        <w:rPr>
          <w:sz w:val="16"/>
          <w:szCs w:val="16"/>
        </w:rPr>
      </w:pPr>
    </w:p>
    <w:p w14:paraId="7DB20AE0" w14:textId="325833BA" w:rsidR="00E24A43" w:rsidRDefault="00E24A43" w:rsidP="00E24A43">
      <w:pPr>
        <w:pStyle w:val="Caption"/>
      </w:pPr>
    </w:p>
    <w:p w14:paraId="78F0EAB4" w14:textId="7CDF23C6" w:rsidR="00B04460" w:rsidRDefault="00173496" w:rsidP="00B04460">
      <w:r>
        <w:rPr>
          <w:noProof/>
        </w:rPr>
        <w:drawing>
          <wp:inline distT="0" distB="0" distL="0" distR="0" wp14:anchorId="5EC6D306" wp14:editId="76C1E70E">
            <wp:extent cx="2638425" cy="4648003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226" r="33862"/>
                    <a:stretch/>
                  </pic:blipFill>
                  <pic:spPr bwMode="auto">
                    <a:xfrm>
                      <a:off x="0" y="0"/>
                      <a:ext cx="2642131" cy="4654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C64DC" w14:textId="7E4AB6B1" w:rsidR="00173496" w:rsidRDefault="00173496" w:rsidP="00173496">
      <w:pPr>
        <w:ind w:firstLine="708"/>
        <w:jc w:val="left"/>
        <w:rPr>
          <w:i/>
          <w:iCs/>
          <w:sz w:val="16"/>
          <w:szCs w:val="16"/>
        </w:rPr>
      </w:pPr>
      <w:r w:rsidRPr="00173496">
        <w:rPr>
          <w:i/>
          <w:iCs/>
          <w:sz w:val="16"/>
          <w:szCs w:val="16"/>
        </w:rPr>
        <w:t>IMAGEM 1 – testagem do software nos motores.</w:t>
      </w:r>
    </w:p>
    <w:p w14:paraId="34925DE2" w14:textId="637C9236" w:rsidR="00173496" w:rsidRDefault="00173496" w:rsidP="00173496">
      <w:pPr>
        <w:jc w:val="left"/>
        <w:rPr>
          <w:i/>
          <w:iCs/>
          <w:sz w:val="16"/>
          <w:szCs w:val="16"/>
        </w:rPr>
      </w:pPr>
    </w:p>
    <w:p w14:paraId="3D02105D" w14:textId="133A8519" w:rsidR="00173496" w:rsidRDefault="00173496" w:rsidP="00173496">
      <w:pPr>
        <w:jc w:val="left"/>
        <w:rPr>
          <w:i/>
          <w:iCs/>
          <w:sz w:val="16"/>
          <w:szCs w:val="16"/>
        </w:rPr>
      </w:pPr>
    </w:p>
    <w:p w14:paraId="4710C43B" w14:textId="6944F574" w:rsidR="00173496" w:rsidRDefault="00173496" w:rsidP="00173496">
      <w:pPr>
        <w:jc w:val="left"/>
        <w:rPr>
          <w:i/>
          <w:iCs/>
          <w:sz w:val="16"/>
          <w:szCs w:val="16"/>
        </w:rPr>
      </w:pPr>
    </w:p>
    <w:p w14:paraId="1589642C" w14:textId="06D3DD77" w:rsidR="00173496" w:rsidRDefault="00173496" w:rsidP="00173496">
      <w:pPr>
        <w:jc w:val="left"/>
        <w:rPr>
          <w:szCs w:val="24"/>
        </w:rPr>
      </w:pPr>
    </w:p>
    <w:p w14:paraId="08E3D768" w14:textId="27CB5499" w:rsidR="00173496" w:rsidRDefault="00173496" w:rsidP="00173496">
      <w:pPr>
        <w:jc w:val="left"/>
        <w:rPr>
          <w:szCs w:val="24"/>
        </w:rPr>
      </w:pPr>
    </w:p>
    <w:p w14:paraId="3E7944AE" w14:textId="4D4C8B8C" w:rsidR="00173496" w:rsidRDefault="00173496" w:rsidP="00173496">
      <w:pPr>
        <w:jc w:val="left"/>
        <w:rPr>
          <w:szCs w:val="24"/>
        </w:rPr>
      </w:pPr>
    </w:p>
    <w:p w14:paraId="0C924684" w14:textId="3676E78F" w:rsidR="00173496" w:rsidRPr="00173496" w:rsidRDefault="00173496" w:rsidP="00173496">
      <w:pPr>
        <w:ind w:firstLine="708"/>
        <w:jc w:val="left"/>
        <w:rPr>
          <w:szCs w:val="24"/>
        </w:rPr>
      </w:pPr>
      <w:r>
        <w:rPr>
          <w:szCs w:val="24"/>
        </w:rPr>
        <w:t>Após exito no codigo, foi realizado de fato a montagem do braço. Como esta montagem é uma adaptação de um projeto que utiliza 6 servomotores, algumas alterações não descritas no manual original tiveram de ser realizadas, com isso infelizmente os motores de passo não tiveram exito em ter força mecânica suficiente para mexer o braço (apesar do codigo utilizar o torque maximo do motor), sendo apenas o servomotor tendo exito em mexer a garra.</w:t>
      </w:r>
    </w:p>
    <w:p w14:paraId="40BA11C4" w14:textId="37C5BA97" w:rsidR="00173496" w:rsidRDefault="00173496" w:rsidP="00173496">
      <w:pPr>
        <w:jc w:val="left"/>
        <w:rPr>
          <w:szCs w:val="24"/>
        </w:rPr>
      </w:pPr>
    </w:p>
    <w:p w14:paraId="379410E4" w14:textId="4658D318" w:rsidR="00173496" w:rsidRDefault="00173496" w:rsidP="00173496">
      <w:pPr>
        <w:jc w:val="left"/>
        <w:rPr>
          <w:szCs w:val="24"/>
        </w:rPr>
      </w:pPr>
    </w:p>
    <w:p w14:paraId="58A71882" w14:textId="632A1071" w:rsidR="00173496" w:rsidRDefault="00173496" w:rsidP="00173496">
      <w:pPr>
        <w:jc w:val="left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544288D8" wp14:editId="5C988B6F">
            <wp:extent cx="5543550" cy="2743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23" t="7059" r="2447" b="8235"/>
                    <a:stretch/>
                  </pic:blipFill>
                  <pic:spPr bwMode="auto">
                    <a:xfrm>
                      <a:off x="0" y="0"/>
                      <a:ext cx="55435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5A733" w14:textId="1AEE76FF" w:rsidR="00173496" w:rsidRDefault="00173496" w:rsidP="00173496">
      <w:pPr>
        <w:jc w:val="center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>IMAGEM 2 – garra do braço aberta pelo servomotor.</w:t>
      </w:r>
    </w:p>
    <w:p w14:paraId="4957C4BE" w14:textId="47237807" w:rsidR="00173496" w:rsidRDefault="00173496" w:rsidP="00173496">
      <w:pPr>
        <w:jc w:val="center"/>
        <w:rPr>
          <w:i/>
          <w:iCs/>
          <w:sz w:val="16"/>
          <w:szCs w:val="16"/>
        </w:rPr>
      </w:pPr>
    </w:p>
    <w:p w14:paraId="36C07790" w14:textId="68F74FB4" w:rsidR="00173496" w:rsidRDefault="00173496" w:rsidP="00173496">
      <w:pPr>
        <w:jc w:val="center"/>
        <w:rPr>
          <w:i/>
          <w:iCs/>
          <w:sz w:val="16"/>
          <w:szCs w:val="16"/>
        </w:rPr>
      </w:pPr>
      <w:r>
        <w:rPr>
          <w:noProof/>
        </w:rPr>
        <w:drawing>
          <wp:inline distT="0" distB="0" distL="0" distR="0" wp14:anchorId="36673837" wp14:editId="168E3797">
            <wp:extent cx="5219700" cy="2752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49" t="5294" r="7243" b="9706"/>
                    <a:stretch/>
                  </pic:blipFill>
                  <pic:spPr bwMode="auto">
                    <a:xfrm>
                      <a:off x="0" y="0"/>
                      <a:ext cx="521970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9A0E7" w14:textId="1BB9802C" w:rsidR="00173496" w:rsidRPr="00173496" w:rsidRDefault="00173496" w:rsidP="00173496">
      <w:pPr>
        <w:jc w:val="center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>IMAGEM 3 – garra do braço fechada pelo servomotor.</w:t>
      </w:r>
    </w:p>
    <w:sectPr w:rsidR="00173496" w:rsidRPr="00173496" w:rsidSect="00D55D22">
      <w:footerReference w:type="first" r:id="rId16"/>
      <w:pgSz w:w="11907" w:h="16840" w:code="9"/>
      <w:pgMar w:top="1701" w:right="1134" w:bottom="1134" w:left="1701" w:header="567" w:footer="340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B4284F" w14:textId="77777777" w:rsidR="00C378B5" w:rsidRDefault="00C378B5">
      <w:r>
        <w:separator/>
      </w:r>
    </w:p>
  </w:endnote>
  <w:endnote w:type="continuationSeparator" w:id="0">
    <w:p w14:paraId="1F9AA3DA" w14:textId="77777777" w:rsidR="00C378B5" w:rsidRDefault="00C378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5DCDE7" w14:textId="77777777" w:rsidR="00402364" w:rsidRDefault="00402364">
    <w:pPr>
      <w:pStyle w:val="Footer"/>
      <w:jc w:val="right"/>
    </w:pPr>
  </w:p>
  <w:p w14:paraId="45B0FC25" w14:textId="77777777" w:rsidR="00402364" w:rsidRDefault="0040236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8D0A76" w14:textId="77777777" w:rsidR="00402364" w:rsidRDefault="00402364">
    <w:pPr>
      <w:pStyle w:val="Footer"/>
      <w:jc w:val="center"/>
    </w:pPr>
  </w:p>
  <w:p w14:paraId="7ED72289" w14:textId="77777777" w:rsidR="00402364" w:rsidRDefault="0040236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82099026"/>
      <w:docPartObj>
        <w:docPartGallery w:val="Page Numbers (Bottom of Page)"/>
        <w:docPartUnique/>
      </w:docPartObj>
    </w:sdtPr>
    <w:sdtContent>
      <w:p w14:paraId="395C9FFB" w14:textId="77777777" w:rsidR="00402364" w:rsidRDefault="00402364" w:rsidP="009D7891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317232E8" w14:textId="77777777" w:rsidR="00402364" w:rsidRDefault="0040236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BAE675" w14:textId="77777777" w:rsidR="00C378B5" w:rsidRDefault="00C378B5">
      <w:r>
        <w:separator/>
      </w:r>
    </w:p>
  </w:footnote>
  <w:footnote w:type="continuationSeparator" w:id="0">
    <w:p w14:paraId="3ADE867B" w14:textId="77777777" w:rsidR="00C378B5" w:rsidRDefault="00C378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038C8A" w14:textId="77777777" w:rsidR="00402364" w:rsidRDefault="00402364">
    <w:pPr>
      <w:pStyle w:val="Header"/>
      <w:jc w:val="right"/>
    </w:pPr>
  </w:p>
  <w:p w14:paraId="7B3365C4" w14:textId="77777777" w:rsidR="00402364" w:rsidRDefault="00402364">
    <w:pPr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0DAE94" w14:textId="77777777" w:rsidR="00402364" w:rsidRDefault="00402364" w:rsidP="009A1B60">
    <w:pPr>
      <w:pStyle w:val="Header"/>
      <w:jc w:val="center"/>
    </w:pPr>
  </w:p>
  <w:p w14:paraId="6BEF1E35" w14:textId="77777777" w:rsidR="00402364" w:rsidRDefault="00402364" w:rsidP="00A320FC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7C064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358109D"/>
    <w:multiLevelType w:val="hybridMultilevel"/>
    <w:tmpl w:val="FF4247EE"/>
    <w:lvl w:ilvl="0" w:tplc="0416001B">
      <w:start w:val="1"/>
      <w:numFmt w:val="lowerRoman"/>
      <w:lvlText w:val="%1."/>
      <w:lvlJc w:val="right"/>
      <w:pPr>
        <w:ind w:left="2136" w:hanging="360"/>
      </w:pPr>
    </w:lvl>
    <w:lvl w:ilvl="1" w:tplc="04160019" w:tentative="1">
      <w:start w:val="1"/>
      <w:numFmt w:val="lowerLetter"/>
      <w:lvlText w:val="%2."/>
      <w:lvlJc w:val="left"/>
      <w:pPr>
        <w:ind w:left="2856" w:hanging="360"/>
      </w:pPr>
    </w:lvl>
    <w:lvl w:ilvl="2" w:tplc="0416001B" w:tentative="1">
      <w:start w:val="1"/>
      <w:numFmt w:val="lowerRoman"/>
      <w:lvlText w:val="%3."/>
      <w:lvlJc w:val="right"/>
      <w:pPr>
        <w:ind w:left="3576" w:hanging="180"/>
      </w:pPr>
    </w:lvl>
    <w:lvl w:ilvl="3" w:tplc="0416000F" w:tentative="1">
      <w:start w:val="1"/>
      <w:numFmt w:val="decimal"/>
      <w:lvlText w:val="%4."/>
      <w:lvlJc w:val="left"/>
      <w:pPr>
        <w:ind w:left="4296" w:hanging="360"/>
      </w:pPr>
    </w:lvl>
    <w:lvl w:ilvl="4" w:tplc="04160019" w:tentative="1">
      <w:start w:val="1"/>
      <w:numFmt w:val="lowerLetter"/>
      <w:lvlText w:val="%5."/>
      <w:lvlJc w:val="left"/>
      <w:pPr>
        <w:ind w:left="5016" w:hanging="360"/>
      </w:pPr>
    </w:lvl>
    <w:lvl w:ilvl="5" w:tplc="0416001B" w:tentative="1">
      <w:start w:val="1"/>
      <w:numFmt w:val="lowerRoman"/>
      <w:lvlText w:val="%6."/>
      <w:lvlJc w:val="right"/>
      <w:pPr>
        <w:ind w:left="5736" w:hanging="180"/>
      </w:pPr>
    </w:lvl>
    <w:lvl w:ilvl="6" w:tplc="0416000F" w:tentative="1">
      <w:start w:val="1"/>
      <w:numFmt w:val="decimal"/>
      <w:lvlText w:val="%7."/>
      <w:lvlJc w:val="left"/>
      <w:pPr>
        <w:ind w:left="6456" w:hanging="360"/>
      </w:pPr>
    </w:lvl>
    <w:lvl w:ilvl="7" w:tplc="04160019" w:tentative="1">
      <w:start w:val="1"/>
      <w:numFmt w:val="lowerLetter"/>
      <w:lvlText w:val="%8."/>
      <w:lvlJc w:val="left"/>
      <w:pPr>
        <w:ind w:left="7176" w:hanging="360"/>
      </w:pPr>
    </w:lvl>
    <w:lvl w:ilvl="8" w:tplc="0416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" w15:restartNumberingAfterBreak="0">
    <w:nsid w:val="295E3450"/>
    <w:multiLevelType w:val="hybridMultilevel"/>
    <w:tmpl w:val="8A4E3CF4"/>
    <w:lvl w:ilvl="0" w:tplc="01CE8204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B">
      <w:start w:val="1"/>
      <w:numFmt w:val="lowerRoman"/>
      <w:lvlText w:val="%2."/>
      <w:lvlJc w:val="righ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48F52AB8"/>
    <w:multiLevelType w:val="hybridMultilevel"/>
    <w:tmpl w:val="2C484E24"/>
    <w:lvl w:ilvl="0" w:tplc="0416001B">
      <w:start w:val="1"/>
      <w:numFmt w:val="lowerRoman"/>
      <w:lvlText w:val="%1."/>
      <w:lvlJc w:val="right"/>
      <w:pPr>
        <w:ind w:left="177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496" w:hanging="360"/>
      </w:pPr>
    </w:lvl>
    <w:lvl w:ilvl="2" w:tplc="0416001B" w:tentative="1">
      <w:start w:val="1"/>
      <w:numFmt w:val="lowerRoman"/>
      <w:lvlText w:val="%3."/>
      <w:lvlJc w:val="right"/>
      <w:pPr>
        <w:ind w:left="3216" w:hanging="180"/>
      </w:pPr>
    </w:lvl>
    <w:lvl w:ilvl="3" w:tplc="0416000F" w:tentative="1">
      <w:start w:val="1"/>
      <w:numFmt w:val="decimal"/>
      <w:lvlText w:val="%4."/>
      <w:lvlJc w:val="left"/>
      <w:pPr>
        <w:ind w:left="3936" w:hanging="360"/>
      </w:pPr>
    </w:lvl>
    <w:lvl w:ilvl="4" w:tplc="04160019" w:tentative="1">
      <w:start w:val="1"/>
      <w:numFmt w:val="lowerLetter"/>
      <w:lvlText w:val="%5."/>
      <w:lvlJc w:val="left"/>
      <w:pPr>
        <w:ind w:left="4656" w:hanging="360"/>
      </w:pPr>
    </w:lvl>
    <w:lvl w:ilvl="5" w:tplc="0416001B" w:tentative="1">
      <w:start w:val="1"/>
      <w:numFmt w:val="lowerRoman"/>
      <w:lvlText w:val="%6."/>
      <w:lvlJc w:val="right"/>
      <w:pPr>
        <w:ind w:left="5376" w:hanging="180"/>
      </w:pPr>
    </w:lvl>
    <w:lvl w:ilvl="6" w:tplc="0416000F" w:tentative="1">
      <w:start w:val="1"/>
      <w:numFmt w:val="decimal"/>
      <w:lvlText w:val="%7."/>
      <w:lvlJc w:val="left"/>
      <w:pPr>
        <w:ind w:left="6096" w:hanging="360"/>
      </w:pPr>
    </w:lvl>
    <w:lvl w:ilvl="7" w:tplc="04160019" w:tentative="1">
      <w:start w:val="1"/>
      <w:numFmt w:val="lowerLetter"/>
      <w:lvlText w:val="%8."/>
      <w:lvlJc w:val="left"/>
      <w:pPr>
        <w:ind w:left="6816" w:hanging="360"/>
      </w:pPr>
    </w:lvl>
    <w:lvl w:ilvl="8" w:tplc="0416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" w15:restartNumberingAfterBreak="0">
    <w:nsid w:val="57CD14C3"/>
    <w:multiLevelType w:val="hybridMultilevel"/>
    <w:tmpl w:val="A94AFA32"/>
    <w:lvl w:ilvl="0" w:tplc="7E145F76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8717924"/>
    <w:multiLevelType w:val="hybridMultilevel"/>
    <w:tmpl w:val="B4467112"/>
    <w:lvl w:ilvl="0" w:tplc="BF326E66">
      <w:start w:val="4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00C58F6"/>
    <w:multiLevelType w:val="hybridMultilevel"/>
    <w:tmpl w:val="4E44111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71244644"/>
    <w:multiLevelType w:val="hybridMultilevel"/>
    <w:tmpl w:val="C4C65DC0"/>
    <w:lvl w:ilvl="0" w:tplc="F890745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2605A7"/>
    <w:multiLevelType w:val="hybridMultilevel"/>
    <w:tmpl w:val="E73A37DC"/>
    <w:lvl w:ilvl="0" w:tplc="B8089F54">
      <w:start w:val="1"/>
      <w:numFmt w:val="decimal"/>
      <w:lvlText w:val="%1-"/>
      <w:lvlJc w:val="left"/>
      <w:pPr>
        <w:ind w:left="177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496" w:hanging="360"/>
      </w:pPr>
    </w:lvl>
    <w:lvl w:ilvl="2" w:tplc="0416001B" w:tentative="1">
      <w:start w:val="1"/>
      <w:numFmt w:val="lowerRoman"/>
      <w:lvlText w:val="%3."/>
      <w:lvlJc w:val="right"/>
      <w:pPr>
        <w:ind w:left="3216" w:hanging="180"/>
      </w:pPr>
    </w:lvl>
    <w:lvl w:ilvl="3" w:tplc="0416000F" w:tentative="1">
      <w:start w:val="1"/>
      <w:numFmt w:val="decimal"/>
      <w:lvlText w:val="%4."/>
      <w:lvlJc w:val="left"/>
      <w:pPr>
        <w:ind w:left="3936" w:hanging="360"/>
      </w:pPr>
    </w:lvl>
    <w:lvl w:ilvl="4" w:tplc="04160019" w:tentative="1">
      <w:start w:val="1"/>
      <w:numFmt w:val="lowerLetter"/>
      <w:lvlText w:val="%5."/>
      <w:lvlJc w:val="left"/>
      <w:pPr>
        <w:ind w:left="4656" w:hanging="360"/>
      </w:pPr>
    </w:lvl>
    <w:lvl w:ilvl="5" w:tplc="0416001B" w:tentative="1">
      <w:start w:val="1"/>
      <w:numFmt w:val="lowerRoman"/>
      <w:lvlText w:val="%6."/>
      <w:lvlJc w:val="right"/>
      <w:pPr>
        <w:ind w:left="5376" w:hanging="180"/>
      </w:pPr>
    </w:lvl>
    <w:lvl w:ilvl="6" w:tplc="0416000F" w:tentative="1">
      <w:start w:val="1"/>
      <w:numFmt w:val="decimal"/>
      <w:lvlText w:val="%7."/>
      <w:lvlJc w:val="left"/>
      <w:pPr>
        <w:ind w:left="6096" w:hanging="360"/>
      </w:pPr>
    </w:lvl>
    <w:lvl w:ilvl="7" w:tplc="04160019" w:tentative="1">
      <w:start w:val="1"/>
      <w:numFmt w:val="lowerLetter"/>
      <w:lvlText w:val="%8."/>
      <w:lvlJc w:val="left"/>
      <w:pPr>
        <w:ind w:left="6816" w:hanging="360"/>
      </w:pPr>
    </w:lvl>
    <w:lvl w:ilvl="8" w:tplc="0416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9" w15:restartNumberingAfterBreak="0">
    <w:nsid w:val="7B6D44F3"/>
    <w:multiLevelType w:val="multilevel"/>
    <w:tmpl w:val="C9BE3AA8"/>
    <w:lvl w:ilvl="0">
      <w:start w:val="1"/>
      <w:numFmt w:val="decimal"/>
      <w:pStyle w:val="Heading1"/>
      <w:lvlText w:val="%1"/>
      <w:lvlJc w:val="left"/>
      <w:pPr>
        <w:tabs>
          <w:tab w:val="num" w:pos="574"/>
        </w:tabs>
        <w:ind w:left="574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718"/>
        </w:tabs>
        <w:ind w:left="718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862"/>
        </w:tabs>
        <w:ind w:left="862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1006"/>
        </w:tabs>
        <w:ind w:left="1006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150"/>
        </w:tabs>
        <w:ind w:left="1150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294"/>
        </w:tabs>
        <w:ind w:left="1294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438"/>
        </w:tabs>
        <w:ind w:left="1438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582"/>
        </w:tabs>
        <w:ind w:left="1582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726"/>
        </w:tabs>
        <w:ind w:left="1726" w:hanging="1584"/>
      </w:pPr>
    </w:lvl>
  </w:abstractNum>
  <w:abstractNum w:abstractNumId="10" w15:restartNumberingAfterBreak="0">
    <w:nsid w:val="7B8735DC"/>
    <w:multiLevelType w:val="hybridMultilevel"/>
    <w:tmpl w:val="F40ACD96"/>
    <w:lvl w:ilvl="0" w:tplc="5B704CD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i w:val="0"/>
      </w:rPr>
    </w:lvl>
    <w:lvl w:ilvl="1" w:tplc="0416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6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6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6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6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6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</w:num>
  <w:num w:numId="4">
    <w:abstractNumId w:val="4"/>
  </w:num>
  <w:num w:numId="5">
    <w:abstractNumId w:val="7"/>
  </w:num>
  <w:num w:numId="6">
    <w:abstractNumId w:val="6"/>
  </w:num>
  <w:num w:numId="7">
    <w:abstractNumId w:val="2"/>
  </w:num>
  <w:num w:numId="8">
    <w:abstractNumId w:val="1"/>
  </w:num>
  <w:num w:numId="9">
    <w:abstractNumId w:val="8"/>
  </w:num>
  <w:num w:numId="10">
    <w:abstractNumId w:val="3"/>
  </w:num>
  <w:num w:numId="11">
    <w:abstractNumId w:val="9"/>
  </w:num>
  <w:num w:numId="1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</w:num>
  <w:num w:numId="14">
    <w:abstractNumId w:val="9"/>
  </w:num>
  <w:num w:numId="15">
    <w:abstractNumId w:val="0"/>
  </w:num>
  <w:num w:numId="16">
    <w:abstractNumId w:val="9"/>
  </w:num>
  <w:num w:numId="17">
    <w:abstractNumId w:val="9"/>
  </w:num>
  <w:num w:numId="18">
    <w:abstractNumId w:val="9"/>
  </w:num>
  <w:num w:numId="1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9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>
      <o:colormru v:ext="edit" colors="#ffffe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0497"/>
    <w:rsid w:val="0000254B"/>
    <w:rsid w:val="00010BB1"/>
    <w:rsid w:val="00013CF5"/>
    <w:rsid w:val="00020E62"/>
    <w:rsid w:val="00030F5D"/>
    <w:rsid w:val="00042B1C"/>
    <w:rsid w:val="000467FC"/>
    <w:rsid w:val="000502DA"/>
    <w:rsid w:val="00070762"/>
    <w:rsid w:val="00081763"/>
    <w:rsid w:val="0009219B"/>
    <w:rsid w:val="000F12FB"/>
    <w:rsid w:val="001003E0"/>
    <w:rsid w:val="0013106F"/>
    <w:rsid w:val="00132E3A"/>
    <w:rsid w:val="00153F05"/>
    <w:rsid w:val="00173496"/>
    <w:rsid w:val="001926E5"/>
    <w:rsid w:val="00194B7E"/>
    <w:rsid w:val="001B67FF"/>
    <w:rsid w:val="001E5136"/>
    <w:rsid w:val="00200576"/>
    <w:rsid w:val="00222BE4"/>
    <w:rsid w:val="0023433C"/>
    <w:rsid w:val="002373FB"/>
    <w:rsid w:val="00242C4C"/>
    <w:rsid w:val="002436CA"/>
    <w:rsid w:val="00260026"/>
    <w:rsid w:val="00280B6A"/>
    <w:rsid w:val="002844EC"/>
    <w:rsid w:val="00285E41"/>
    <w:rsid w:val="002903A7"/>
    <w:rsid w:val="002960F1"/>
    <w:rsid w:val="002A554D"/>
    <w:rsid w:val="002B13AB"/>
    <w:rsid w:val="002B39F1"/>
    <w:rsid w:val="002D153E"/>
    <w:rsid w:val="002D22DF"/>
    <w:rsid w:val="002D5496"/>
    <w:rsid w:val="002E57E3"/>
    <w:rsid w:val="002F25AE"/>
    <w:rsid w:val="00301BCE"/>
    <w:rsid w:val="0030404D"/>
    <w:rsid w:val="00317815"/>
    <w:rsid w:val="003232AE"/>
    <w:rsid w:val="00323873"/>
    <w:rsid w:val="00333CC4"/>
    <w:rsid w:val="003500E5"/>
    <w:rsid w:val="003511A3"/>
    <w:rsid w:val="00372854"/>
    <w:rsid w:val="0038132E"/>
    <w:rsid w:val="003B29B4"/>
    <w:rsid w:val="003C2047"/>
    <w:rsid w:val="003C4AE9"/>
    <w:rsid w:val="003D09A9"/>
    <w:rsid w:val="003E3CDC"/>
    <w:rsid w:val="00402364"/>
    <w:rsid w:val="004148C8"/>
    <w:rsid w:val="00422B6A"/>
    <w:rsid w:val="0042336B"/>
    <w:rsid w:val="0045436F"/>
    <w:rsid w:val="0045563F"/>
    <w:rsid w:val="00470560"/>
    <w:rsid w:val="004762E9"/>
    <w:rsid w:val="00477837"/>
    <w:rsid w:val="00481830"/>
    <w:rsid w:val="00481F47"/>
    <w:rsid w:val="004A67B2"/>
    <w:rsid w:val="004D0F3D"/>
    <w:rsid w:val="004D2910"/>
    <w:rsid w:val="004F44EC"/>
    <w:rsid w:val="00516CE2"/>
    <w:rsid w:val="00517BDA"/>
    <w:rsid w:val="00543724"/>
    <w:rsid w:val="00571DED"/>
    <w:rsid w:val="005725B0"/>
    <w:rsid w:val="00586208"/>
    <w:rsid w:val="005B7BCF"/>
    <w:rsid w:val="005E3B53"/>
    <w:rsid w:val="0061118A"/>
    <w:rsid w:val="00611A22"/>
    <w:rsid w:val="00612662"/>
    <w:rsid w:val="0063383B"/>
    <w:rsid w:val="006370AE"/>
    <w:rsid w:val="006417AA"/>
    <w:rsid w:val="00651446"/>
    <w:rsid w:val="006F31C0"/>
    <w:rsid w:val="006F36D2"/>
    <w:rsid w:val="007157EF"/>
    <w:rsid w:val="00716425"/>
    <w:rsid w:val="00721A4C"/>
    <w:rsid w:val="007273F7"/>
    <w:rsid w:val="00734186"/>
    <w:rsid w:val="00737D07"/>
    <w:rsid w:val="00784722"/>
    <w:rsid w:val="007D3311"/>
    <w:rsid w:val="007D5E03"/>
    <w:rsid w:val="007F4337"/>
    <w:rsid w:val="00837B19"/>
    <w:rsid w:val="0084486E"/>
    <w:rsid w:val="008653A9"/>
    <w:rsid w:val="00874A2B"/>
    <w:rsid w:val="008766A4"/>
    <w:rsid w:val="008A6C31"/>
    <w:rsid w:val="008B2720"/>
    <w:rsid w:val="008B3B3F"/>
    <w:rsid w:val="008D31F5"/>
    <w:rsid w:val="008F612E"/>
    <w:rsid w:val="00910F82"/>
    <w:rsid w:val="00914487"/>
    <w:rsid w:val="00920EEF"/>
    <w:rsid w:val="0096293C"/>
    <w:rsid w:val="0096411C"/>
    <w:rsid w:val="00972D90"/>
    <w:rsid w:val="009802F9"/>
    <w:rsid w:val="009A1B60"/>
    <w:rsid w:val="009A1CDC"/>
    <w:rsid w:val="009A4CEC"/>
    <w:rsid w:val="009C7EE2"/>
    <w:rsid w:val="009D7891"/>
    <w:rsid w:val="009E0D39"/>
    <w:rsid w:val="009E5F36"/>
    <w:rsid w:val="009F30CB"/>
    <w:rsid w:val="00A1300E"/>
    <w:rsid w:val="00A25B41"/>
    <w:rsid w:val="00A25F6B"/>
    <w:rsid w:val="00A26DD2"/>
    <w:rsid w:val="00A320FC"/>
    <w:rsid w:val="00A44AF4"/>
    <w:rsid w:val="00A60F15"/>
    <w:rsid w:val="00A769B3"/>
    <w:rsid w:val="00A85D9F"/>
    <w:rsid w:val="00A96CE3"/>
    <w:rsid w:val="00AB36D6"/>
    <w:rsid w:val="00AD155C"/>
    <w:rsid w:val="00AD49BD"/>
    <w:rsid w:val="00B04460"/>
    <w:rsid w:val="00B15222"/>
    <w:rsid w:val="00B30497"/>
    <w:rsid w:val="00B368F6"/>
    <w:rsid w:val="00B62DC3"/>
    <w:rsid w:val="00B7037A"/>
    <w:rsid w:val="00BA41D3"/>
    <w:rsid w:val="00BB47D8"/>
    <w:rsid w:val="00BB4B7F"/>
    <w:rsid w:val="00BC4B58"/>
    <w:rsid w:val="00BD0619"/>
    <w:rsid w:val="00BF2481"/>
    <w:rsid w:val="00C10032"/>
    <w:rsid w:val="00C12530"/>
    <w:rsid w:val="00C143BD"/>
    <w:rsid w:val="00C25AEC"/>
    <w:rsid w:val="00C378B5"/>
    <w:rsid w:val="00C37A7A"/>
    <w:rsid w:val="00C526A9"/>
    <w:rsid w:val="00C8139C"/>
    <w:rsid w:val="00C861FC"/>
    <w:rsid w:val="00CA6FCD"/>
    <w:rsid w:val="00CB4AF4"/>
    <w:rsid w:val="00CC7216"/>
    <w:rsid w:val="00CD3BC4"/>
    <w:rsid w:val="00CF3BEA"/>
    <w:rsid w:val="00CF625B"/>
    <w:rsid w:val="00D015AB"/>
    <w:rsid w:val="00D07FA1"/>
    <w:rsid w:val="00D106C6"/>
    <w:rsid w:val="00D348B9"/>
    <w:rsid w:val="00D55D22"/>
    <w:rsid w:val="00DA0240"/>
    <w:rsid w:val="00DA40D7"/>
    <w:rsid w:val="00DA4A03"/>
    <w:rsid w:val="00DD6824"/>
    <w:rsid w:val="00DD748E"/>
    <w:rsid w:val="00DF2946"/>
    <w:rsid w:val="00E0584F"/>
    <w:rsid w:val="00E12098"/>
    <w:rsid w:val="00E22A74"/>
    <w:rsid w:val="00E24A43"/>
    <w:rsid w:val="00E255BA"/>
    <w:rsid w:val="00E26B2E"/>
    <w:rsid w:val="00E325FB"/>
    <w:rsid w:val="00E477CF"/>
    <w:rsid w:val="00E544D8"/>
    <w:rsid w:val="00E66E98"/>
    <w:rsid w:val="00E70660"/>
    <w:rsid w:val="00EE289B"/>
    <w:rsid w:val="00EF2960"/>
    <w:rsid w:val="00EF541B"/>
    <w:rsid w:val="00F15DC4"/>
    <w:rsid w:val="00F17EC5"/>
    <w:rsid w:val="00F466E8"/>
    <w:rsid w:val="00F51F42"/>
    <w:rsid w:val="00F73511"/>
    <w:rsid w:val="00F84B85"/>
    <w:rsid w:val="00F95DA6"/>
    <w:rsid w:val="00FA1EC0"/>
    <w:rsid w:val="00FD3654"/>
    <w:rsid w:val="00FD4487"/>
    <w:rsid w:val="00FE70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ffffef"/>
    </o:shapedefaults>
    <o:shapelayout v:ext="edit">
      <o:idmap v:ext="edit" data="1"/>
    </o:shapelayout>
  </w:shapeDefaults>
  <w:decimalSymbol w:val=","/>
  <w:listSeparator w:val=";"/>
  <w14:docId w14:val="51FE2B9E"/>
  <w15:docId w15:val="{5509544B-C2BB-467A-A659-0B8BD6A54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jc w:val="both"/>
    </w:pPr>
    <w:rPr>
      <w:sz w:val="24"/>
    </w:rPr>
  </w:style>
  <w:style w:type="paragraph" w:styleId="Heading1">
    <w:name w:val="heading 1"/>
    <w:basedOn w:val="Normal"/>
    <w:next w:val="01-Texto"/>
    <w:qFormat/>
    <w:rsid w:val="00C37A7A"/>
    <w:pPr>
      <w:keepNext/>
      <w:numPr>
        <w:numId w:val="1"/>
      </w:numPr>
      <w:spacing w:after="720"/>
      <w:jc w:val="left"/>
      <w:outlineLvl w:val="0"/>
    </w:pPr>
    <w:rPr>
      <w:b/>
      <w:caps/>
      <w:kern w:val="28"/>
    </w:rPr>
  </w:style>
  <w:style w:type="paragraph" w:styleId="Heading2">
    <w:name w:val="heading 2"/>
    <w:basedOn w:val="01-Texto"/>
    <w:next w:val="01-Texto"/>
    <w:qFormat/>
    <w:pPr>
      <w:keepNext/>
      <w:numPr>
        <w:ilvl w:val="1"/>
        <w:numId w:val="1"/>
      </w:numPr>
      <w:spacing w:before="720" w:after="720"/>
      <w:outlineLvl w:val="1"/>
    </w:pPr>
    <w:rPr>
      <w:b/>
      <w:caps/>
    </w:rPr>
  </w:style>
  <w:style w:type="paragraph" w:styleId="Heading3">
    <w:name w:val="heading 3"/>
    <w:basedOn w:val="01-Texto"/>
    <w:next w:val="01-Texto"/>
    <w:qFormat/>
    <w:pPr>
      <w:keepNext/>
      <w:numPr>
        <w:ilvl w:val="2"/>
        <w:numId w:val="1"/>
      </w:numPr>
      <w:spacing w:before="960" w:after="960"/>
      <w:outlineLvl w:val="2"/>
    </w:pPr>
    <w:rPr>
      <w:b/>
    </w:rPr>
  </w:style>
  <w:style w:type="paragraph" w:styleId="Heading4">
    <w:name w:val="heading 4"/>
    <w:basedOn w:val="01-Texto"/>
    <w:next w:val="01-Texto"/>
    <w:qFormat/>
    <w:pPr>
      <w:keepNext/>
      <w:numPr>
        <w:ilvl w:val="3"/>
        <w:numId w:val="1"/>
      </w:numPr>
      <w:spacing w:before="720" w:after="720"/>
      <w:outlineLvl w:val="3"/>
    </w:pPr>
    <w:rPr>
      <w:b/>
    </w:rPr>
  </w:style>
  <w:style w:type="paragraph" w:styleId="Heading5">
    <w:name w:val="heading 5"/>
    <w:basedOn w:val="01-Texto"/>
    <w:next w:val="01-Texto"/>
    <w:qFormat/>
    <w:pPr>
      <w:numPr>
        <w:ilvl w:val="4"/>
        <w:numId w:val="1"/>
      </w:numPr>
      <w:spacing w:before="720" w:after="720"/>
      <w:outlineLvl w:val="4"/>
    </w:pPr>
    <w:rPr>
      <w:b/>
      <w:i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720" w:after="720"/>
      <w:outlineLvl w:val="5"/>
    </w:pPr>
    <w:rPr>
      <w:b/>
      <w:bCs/>
      <w:i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720" w:after="720"/>
      <w:outlineLvl w:val="6"/>
    </w:pPr>
    <w:rPr>
      <w:szCs w:val="24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720" w:after="720"/>
      <w:outlineLvl w:val="7"/>
    </w:pPr>
    <w:rPr>
      <w:i/>
      <w:iCs/>
      <w:szCs w:val="24"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720" w:after="720"/>
      <w:outlineLvl w:val="8"/>
    </w:pPr>
    <w:rPr>
      <w:rFonts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1-Texto">
    <w:name w:val="01 - Texto"/>
    <w:basedOn w:val="Normal"/>
    <w:rsid w:val="00B30497"/>
    <w:pPr>
      <w:spacing w:line="360" w:lineRule="auto"/>
      <w:ind w:firstLine="1134"/>
    </w:p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Caption">
    <w:name w:val="caption"/>
    <w:basedOn w:val="Normal"/>
    <w:next w:val="Normal"/>
    <w:qFormat/>
    <w:pPr>
      <w:spacing w:before="240" w:after="240"/>
    </w:pPr>
    <w:rPr>
      <w:sz w:val="20"/>
    </w:rPr>
  </w:style>
  <w:style w:type="paragraph" w:customStyle="1" w:styleId="02-Citaolonga">
    <w:name w:val="02 - Citação longa"/>
    <w:basedOn w:val="Normal"/>
    <w:next w:val="01-Texto"/>
    <w:pPr>
      <w:spacing w:before="240" w:after="480"/>
      <w:ind w:left="2268"/>
    </w:pPr>
    <w:rPr>
      <w:sz w:val="20"/>
    </w:rPr>
  </w:style>
  <w:style w:type="paragraph" w:customStyle="1" w:styleId="04-Referncias">
    <w:name w:val="04 - Referências"/>
    <w:basedOn w:val="02-Citaolonga"/>
    <w:pPr>
      <w:spacing w:after="240"/>
      <w:ind w:left="0"/>
      <w:jc w:val="left"/>
    </w:pPr>
    <w:rPr>
      <w:sz w:val="24"/>
    </w:rPr>
  </w:style>
  <w:style w:type="paragraph" w:customStyle="1" w:styleId="05-Tabelaesquerda">
    <w:name w:val="05 - Tabela à esquerda"/>
    <w:basedOn w:val="Normal"/>
    <w:pPr>
      <w:spacing w:before="20" w:after="20"/>
      <w:jc w:val="left"/>
    </w:pPr>
    <w:rPr>
      <w:sz w:val="20"/>
    </w:rPr>
  </w:style>
  <w:style w:type="paragraph" w:customStyle="1" w:styleId="05-Tabeladireita">
    <w:name w:val="05 - Tabela à direita"/>
    <w:basedOn w:val="05-Tabelaesquerda"/>
    <w:pPr>
      <w:jc w:val="right"/>
    </w:pPr>
  </w:style>
  <w:style w:type="paragraph" w:customStyle="1" w:styleId="05-Tabelacentralizado">
    <w:name w:val="05 - Tabela centralizado"/>
    <w:basedOn w:val="05-Tabeladireita"/>
    <w:pPr>
      <w:jc w:val="center"/>
    </w:pPr>
  </w:style>
  <w:style w:type="paragraph" w:customStyle="1" w:styleId="05-Tabelajustificado">
    <w:name w:val="05 - Tabela justificado"/>
    <w:basedOn w:val="05-Tabelacentralizado"/>
    <w:pPr>
      <w:jc w:val="both"/>
    </w:pPr>
  </w:style>
  <w:style w:type="paragraph" w:customStyle="1" w:styleId="08-ListadeProfessores">
    <w:name w:val="08 - Lista de Professores"/>
    <w:basedOn w:val="01-Texto"/>
    <w:pPr>
      <w:ind w:firstLine="0"/>
      <w:jc w:val="center"/>
    </w:pPr>
  </w:style>
  <w:style w:type="paragraph" w:styleId="FootnoteText">
    <w:name w:val="footnote text"/>
    <w:basedOn w:val="Normal"/>
    <w:semiHidden/>
    <w:pPr>
      <w:spacing w:before="60" w:after="60"/>
      <w:ind w:left="284" w:hanging="284"/>
    </w:pPr>
    <w:rPr>
      <w:sz w:val="20"/>
    </w:rPr>
  </w:style>
  <w:style w:type="character" w:styleId="FootnoteReference">
    <w:name w:val="footnote reference"/>
    <w:basedOn w:val="DefaultParagraphFont"/>
    <w:semiHidden/>
    <w:rPr>
      <w:vertAlign w:val="superscript"/>
    </w:rPr>
  </w:style>
  <w:style w:type="paragraph" w:styleId="TOC1">
    <w:name w:val="toc 1"/>
    <w:basedOn w:val="01-Texto"/>
    <w:next w:val="Normal"/>
    <w:autoRedefine/>
    <w:uiPriority w:val="39"/>
    <w:pPr>
      <w:spacing w:line="240" w:lineRule="auto"/>
      <w:ind w:firstLine="0"/>
      <w:jc w:val="left"/>
    </w:pPr>
    <w:rPr>
      <w:b/>
      <w:caps/>
      <w:sz w:val="20"/>
    </w:rPr>
  </w:style>
  <w:style w:type="paragraph" w:styleId="TOC2">
    <w:name w:val="toc 2"/>
    <w:basedOn w:val="01-Texto"/>
    <w:next w:val="Normal"/>
    <w:autoRedefine/>
    <w:uiPriority w:val="39"/>
    <w:pPr>
      <w:spacing w:line="240" w:lineRule="auto"/>
      <w:ind w:left="240" w:firstLine="0"/>
      <w:jc w:val="left"/>
    </w:pPr>
    <w:rPr>
      <w:smallCaps/>
      <w:sz w:val="20"/>
    </w:rPr>
  </w:style>
  <w:style w:type="paragraph" w:styleId="TOC3">
    <w:name w:val="toc 3"/>
    <w:basedOn w:val="01-Texto"/>
    <w:next w:val="Normal"/>
    <w:autoRedefine/>
    <w:uiPriority w:val="39"/>
    <w:pPr>
      <w:spacing w:line="240" w:lineRule="auto"/>
      <w:ind w:left="480" w:firstLine="0"/>
      <w:jc w:val="left"/>
    </w:pPr>
    <w:rPr>
      <w:i/>
      <w:sz w:val="20"/>
    </w:rPr>
  </w:style>
  <w:style w:type="paragraph" w:styleId="TOC4">
    <w:name w:val="toc 4"/>
    <w:basedOn w:val="01-Texto"/>
    <w:next w:val="Normal"/>
    <w:autoRedefine/>
    <w:semiHidden/>
    <w:pPr>
      <w:spacing w:line="240" w:lineRule="auto"/>
      <w:ind w:left="720" w:firstLine="0"/>
      <w:jc w:val="left"/>
    </w:pPr>
    <w:rPr>
      <w:sz w:val="18"/>
    </w:rPr>
  </w:style>
  <w:style w:type="paragraph" w:styleId="TOC5">
    <w:name w:val="toc 5"/>
    <w:basedOn w:val="01-Texto"/>
    <w:next w:val="Normal"/>
    <w:autoRedefine/>
    <w:semiHidden/>
    <w:pPr>
      <w:spacing w:line="240" w:lineRule="auto"/>
      <w:ind w:left="960" w:firstLine="0"/>
      <w:jc w:val="left"/>
    </w:pPr>
    <w:rPr>
      <w:sz w:val="18"/>
    </w:rPr>
  </w:style>
  <w:style w:type="paragraph" w:styleId="TOC6">
    <w:name w:val="toc 6"/>
    <w:basedOn w:val="Normal"/>
    <w:next w:val="Normal"/>
    <w:autoRedefine/>
    <w:semiHidden/>
    <w:pPr>
      <w:ind w:left="1200"/>
      <w:jc w:val="left"/>
    </w:pPr>
    <w:rPr>
      <w:sz w:val="18"/>
    </w:rPr>
  </w:style>
  <w:style w:type="paragraph" w:styleId="TOC7">
    <w:name w:val="toc 7"/>
    <w:basedOn w:val="Normal"/>
    <w:next w:val="Normal"/>
    <w:autoRedefine/>
    <w:semiHidden/>
    <w:pPr>
      <w:ind w:left="1440"/>
      <w:jc w:val="left"/>
    </w:pPr>
    <w:rPr>
      <w:sz w:val="18"/>
    </w:rPr>
  </w:style>
  <w:style w:type="paragraph" w:styleId="TOC8">
    <w:name w:val="toc 8"/>
    <w:basedOn w:val="Normal"/>
    <w:next w:val="Normal"/>
    <w:autoRedefine/>
    <w:semiHidden/>
    <w:pPr>
      <w:ind w:left="1680"/>
      <w:jc w:val="left"/>
    </w:pPr>
    <w:rPr>
      <w:sz w:val="18"/>
    </w:rPr>
  </w:style>
  <w:style w:type="paragraph" w:styleId="TOC9">
    <w:name w:val="toc 9"/>
    <w:basedOn w:val="Normal"/>
    <w:next w:val="Normal"/>
    <w:autoRedefine/>
    <w:semiHidden/>
    <w:pPr>
      <w:ind w:left="1920"/>
      <w:jc w:val="left"/>
    </w:pPr>
    <w:rPr>
      <w:sz w:val="18"/>
    </w:rPr>
  </w:style>
  <w:style w:type="paragraph" w:customStyle="1" w:styleId="03-Inciso">
    <w:name w:val="03 - Inciso"/>
    <w:basedOn w:val="Normal"/>
    <w:rsid w:val="00B30497"/>
    <w:pPr>
      <w:spacing w:line="360" w:lineRule="auto"/>
      <w:ind w:left="1134"/>
    </w:pPr>
  </w:style>
  <w:style w:type="character" w:styleId="PageNumber">
    <w:name w:val="page number"/>
    <w:basedOn w:val="DefaultParagraphFont"/>
  </w:style>
  <w:style w:type="paragraph" w:customStyle="1" w:styleId="06-Ttulosps-textuais">
    <w:name w:val="06 - Títulos pós-textuais"/>
    <w:basedOn w:val="Heading1"/>
    <w:pPr>
      <w:numPr>
        <w:numId w:val="0"/>
      </w:numPr>
      <w:jc w:val="center"/>
    </w:pPr>
  </w:style>
  <w:style w:type="paragraph" w:customStyle="1" w:styleId="07-FolhadeRosto">
    <w:name w:val="07 - Folha de Rosto"/>
    <w:basedOn w:val="Normal"/>
    <w:pPr>
      <w:spacing w:after="120"/>
      <w:jc w:val="center"/>
    </w:pPr>
    <w:rPr>
      <w:b/>
      <w:caps/>
    </w:rPr>
  </w:style>
  <w:style w:type="paragraph" w:customStyle="1" w:styleId="07-Naturezadotrabalho">
    <w:name w:val="07 - Natureza do trabalho"/>
    <w:basedOn w:val="Normal"/>
    <w:pPr>
      <w:ind w:left="4536"/>
    </w:pPr>
  </w:style>
  <w:style w:type="paragraph" w:customStyle="1" w:styleId="09-DedicatriaseAgradecimentos">
    <w:name w:val="09 - Dedicatórias e Agradecimentos"/>
    <w:basedOn w:val="07-Naturezadotrabalho"/>
    <w:pPr>
      <w:ind w:left="3402"/>
    </w:pPr>
    <w:rPr>
      <w:i/>
    </w:rPr>
  </w:style>
  <w:style w:type="paragraph" w:styleId="CommentText">
    <w:name w:val="annotation text"/>
    <w:basedOn w:val="Normal"/>
    <w:semiHidden/>
    <w:rPr>
      <w:sz w:val="20"/>
    </w:rPr>
  </w:style>
  <w:style w:type="paragraph" w:customStyle="1" w:styleId="05-Tabelafonte">
    <w:name w:val="05 - Tabela fonte"/>
    <w:basedOn w:val="Normal"/>
    <w:pPr>
      <w:spacing w:before="120"/>
      <w:jc w:val="right"/>
    </w:pPr>
    <w:rPr>
      <w:sz w:val="20"/>
    </w:rPr>
  </w:style>
  <w:style w:type="paragraph" w:customStyle="1" w:styleId="06-Ttulospr-textuais">
    <w:name w:val="06 - Títulos pré-textuais"/>
    <w:basedOn w:val="Normal"/>
    <w:rsid w:val="00C37A7A"/>
    <w:pPr>
      <w:spacing w:after="960"/>
      <w:jc w:val="center"/>
    </w:pPr>
    <w:rPr>
      <w:b/>
      <w:caps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styleId="TableofFigures">
    <w:name w:val="table of figures"/>
    <w:basedOn w:val="Normal"/>
    <w:next w:val="Normal"/>
    <w:semiHidden/>
    <w:pPr>
      <w:ind w:left="480" w:hanging="480"/>
    </w:pPr>
  </w:style>
  <w:style w:type="paragraph" w:styleId="Footer">
    <w:name w:val="footer"/>
    <w:basedOn w:val="Normal"/>
    <w:link w:val="FooterChar"/>
    <w:uiPriority w:val="99"/>
    <w:pPr>
      <w:tabs>
        <w:tab w:val="center" w:pos="4419"/>
        <w:tab w:val="right" w:pos="8838"/>
      </w:tabs>
    </w:pPr>
  </w:style>
  <w:style w:type="paragraph" w:styleId="Header">
    <w:name w:val="header"/>
    <w:basedOn w:val="Normal"/>
    <w:link w:val="HeaderChar"/>
    <w:uiPriority w:val="99"/>
    <w:pPr>
      <w:tabs>
        <w:tab w:val="center" w:pos="4419"/>
        <w:tab w:val="right" w:pos="8838"/>
      </w:tabs>
    </w:pPr>
  </w:style>
  <w:style w:type="paragraph" w:styleId="BodyText">
    <w:name w:val="Body Text"/>
    <w:basedOn w:val="Normal"/>
    <w:rsid w:val="002B13AB"/>
    <w:pPr>
      <w:jc w:val="left"/>
    </w:pPr>
    <w:rPr>
      <w:rFonts w:ascii="Arial" w:hAnsi="Arial"/>
      <w:b/>
    </w:rPr>
  </w:style>
  <w:style w:type="paragraph" w:styleId="BodyTextIndent2">
    <w:name w:val="Body Text Indent 2"/>
    <w:basedOn w:val="Normal"/>
    <w:rsid w:val="00B368F6"/>
    <w:pPr>
      <w:spacing w:after="120" w:line="480" w:lineRule="auto"/>
      <w:ind w:left="283"/>
    </w:pPr>
  </w:style>
  <w:style w:type="character" w:customStyle="1" w:styleId="HeaderChar">
    <w:name w:val="Header Char"/>
    <w:basedOn w:val="DefaultParagraphFont"/>
    <w:link w:val="Header"/>
    <w:uiPriority w:val="99"/>
    <w:rsid w:val="00E255BA"/>
    <w:rPr>
      <w:sz w:val="24"/>
    </w:rPr>
  </w:style>
  <w:style w:type="paragraph" w:styleId="BalloonText">
    <w:name w:val="Balloon Text"/>
    <w:basedOn w:val="Normal"/>
    <w:link w:val="BalloonTextChar"/>
    <w:rsid w:val="00E255B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E255BA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qFormat/>
    <w:rsid w:val="00B7037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B703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317815"/>
    <w:pPr>
      <w:ind w:left="720"/>
      <w:contextualSpacing/>
    </w:pPr>
  </w:style>
  <w:style w:type="character" w:customStyle="1" w:styleId="FooterChar">
    <w:name w:val="Footer Char"/>
    <w:basedOn w:val="DefaultParagraphFont"/>
    <w:link w:val="Footer"/>
    <w:uiPriority w:val="99"/>
    <w:rsid w:val="00A320FC"/>
    <w:rPr>
      <w:sz w:val="24"/>
    </w:rPr>
  </w:style>
  <w:style w:type="table" w:styleId="TableGrid">
    <w:name w:val="Table Grid"/>
    <w:basedOn w:val="TableNormal"/>
    <w:rsid w:val="00BA41D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318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2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4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8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9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2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Meus%20documentos\Home%20pages\Ci&#234;ncias%20da%20Linguagem\Disserta&#231;&#227;o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FERLIN</b:Tag>
    <b:SourceType>ArticleInAPeriodical</b:SourceType>
    <b:Guid>{382EFEF6-857C-449A-821F-C158037E93C8}</b:Guid>
    <b:Title>Os cursos de engenharia na modalidade EAD e Presencial: Proposta de cursos na área de computação, produção e elétrica.</b:Title>
    <b:Year>2015</b:Year>
    <b:Author>
      <b:Author>
        <b:NameList>
          <b:Person>
            <b:Last>FERLIN E. P.</b:Last>
            <b:First>CARVALHO</b:First>
            <b:Middle>N. F.</b:Middle>
          </b:Person>
        </b:NameList>
      </b:Author>
    </b:Author>
    <b:ConferenceName>COBENGE - Congresso Brasileiro de Engenharia</b:ConferenceName>
    <b:PeriodicalTitle>XLIII Congresso Brasileiro de Educação em Engenharia</b:PeriodicalTitle>
    <b:RefOrder>1</b:RefOrder>
  </b:Source>
  <b:Source>
    <b:Tag>AZEVEDO</b:Tag>
    <b:SourceType>Book</b:SourceType>
    <b:Guid>{A117709F-0DEA-4DAA-9547-B49741973FD5}</b:Guid>
    <b:Title>Metodologia científica ao alcance de todos</b:Title>
    <b:Year>2009</b:Year>
    <b:Author>
      <b:Author>
        <b:NameList>
          <b:Person>
            <b:Last>AZEVEDO</b:Last>
            <b:First>C.</b:First>
            <b:Middle>B.</b:Middle>
          </b:Person>
        </b:NameList>
      </b:Author>
    </b:Author>
    <b:City>Barueri</b:City>
    <b:Publisher>Manole</b:Publisher>
    <b:RefOrder>2</b:RefOrder>
  </b:Source>
  <b:Source>
    <b:Tag>WAZLAWICK</b:Tag>
    <b:SourceType>Book</b:SourceType>
    <b:Guid>{321820F0-1CBE-4CD6-A079-D5902009C7F6}</b:Guid>
    <b:Author>
      <b:Author>
        <b:NameList>
          <b:Person>
            <b:Last>WAZLAWICK</b:Last>
            <b:First>R.</b:First>
            <b:Middle>S.</b:Middle>
          </b:Person>
        </b:NameList>
      </b:Author>
    </b:Author>
    <b:Title>Metodologia da pesquisa para ciência da computação</b:Title>
    <b:Year>2009</b:Year>
    <b:City>Rio de Janeiro</b:City>
    <b:Publisher>Elsevier</b:Publisher>
    <b:RefOrder>3</b:RefOrder>
  </b:Source>
  <b:Source>
    <b:Tag>MAGALHAES</b:Tag>
    <b:SourceType>BookSection</b:SourceType>
    <b:Guid>{67EA7683-DE02-44DD-B79C-BA7ACBFC1D03}</b:Guid>
    <b:Author>
      <b:Author>
        <b:NameList>
          <b:Person>
            <b:Last>MAGALHÃES</b:Last>
            <b:First>L.</b:First>
            <b:Middle>B. N.</b:Middle>
          </b:Person>
        </b:NameList>
      </b:Author>
      <b:BookAuthor>
        <b:NameList>
          <b:Person>
            <b:Last>SILVA</b:Last>
            <b:First>P.</b:First>
          </b:Person>
        </b:NameList>
      </b:BookAuthor>
    </b:Author>
    <b:Title>Anti-hipertensivos</b:Title>
    <b:Year>1998</b:Year>
    <b:City>Rio de Janeiro</b:City>
    <b:Publisher>Guanabara Koogan</b:Publisher>
    <b:BookTitle>Farmacologia</b:BookTitle>
    <b:Pages>647-657</b:Pages>
    <b:RefOrder>4</b:RefOrder>
  </b:Source>
  <b:Source>
    <b:Tag>SOUZA</b:Tag>
    <b:SourceType>Misc</b:SourceType>
    <b:Guid>{70DE0499-85B7-45E9-A213-C0C291248955}</b:Guid>
    <b:Title>Risco biológico e biossegurança no cotidiano de enfermeiros e auxiliares de enfermagem.</b:Title>
    <b:Year>2001</b:Year>
    <b:City>Ribeirão Preto</b:City>
    <b:Author>
      <b:Author>
        <b:NameList>
          <b:Person>
            <b:Last>SOUZA</b:Last>
            <b:First>A.</b:First>
            <b:Middle>C. S.</b:Middle>
          </b:Person>
        </b:NameList>
      </b:Author>
    </b:Author>
    <b:PublicationTitle>Tese de Doutorado</b:PublicationTitle>
    <b:StateProvince>São Paulo</b:StateProvince>
    <b:CountryRegion>Brasi</b:CountryRegion>
    <b:RefOrder>5</b:RefOrder>
  </b:Source>
  <b:Source>
    <b:Tag>LEFFA</b:Tag>
    <b:SourceType>InternetSite</b:SourceType>
    <b:Guid>{5F69CA02-A7FA-41F7-834B-1AD54EB12A70}</b:Guid>
    <b:Title>Normas da ABNT - Citações e Referências Bibliográficas</b:Title>
    <b:Author>
      <b:Author>
        <b:NameList>
          <b:Person>
            <b:Last>LEFFA</b:Last>
            <b:First>V.</b:First>
            <b:Middle>J.</b:Middle>
          </b:Person>
        </b:NameList>
      </b:Author>
    </b:Author>
    <b:URL>http://www.leffa.pro.br/textos/abnt.htm</b:URL>
    <b:RefOrder>6</b:RefOrder>
  </b:Source>
</b:Sources>
</file>

<file path=customXml/itemProps1.xml><?xml version="1.0" encoding="utf-8"?>
<ds:datastoreItem xmlns:ds="http://schemas.openxmlformats.org/officeDocument/2006/customXml" ds:itemID="{A4C37EAC-784B-43B2-944E-B602273BAE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Dissertação.dot</Template>
  <TotalTime>49</TotalTime>
  <Pages>1</Pages>
  <Words>962</Words>
  <Characters>5199</Characters>
  <Application>Microsoft Office Word</Application>
  <DocSecurity>0</DocSecurity>
  <Lines>43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EDERSON CICHACZEWSKI</dc:creator>
  <cp:lastModifiedBy>isaias roberto lima e silva</cp:lastModifiedBy>
  <cp:revision>9</cp:revision>
  <cp:lastPrinted>2011-03-01T23:31:00Z</cp:lastPrinted>
  <dcterms:created xsi:type="dcterms:W3CDTF">2018-09-28T12:23:00Z</dcterms:created>
  <dcterms:modified xsi:type="dcterms:W3CDTF">2020-12-15T23:28:00Z</dcterms:modified>
</cp:coreProperties>
</file>